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1DED7" w14:textId="6212936D" w:rsidR="007A55A0" w:rsidRDefault="007A55A0" w:rsidP="00D239FF">
      <w:pPr>
        <w:pStyle w:val="ContactInfo"/>
        <w:spacing w:before="0"/>
        <w:ind w:left="2160"/>
        <w:jc w:val="both"/>
        <w:rPr>
          <w:rStyle w:val="Hyperlink"/>
          <w:color w:val="404040" w:themeColor="text1" w:themeTint="BF"/>
          <w:sz w:val="28"/>
          <w:szCs w:val="28"/>
          <w:u w:val="none"/>
        </w:rPr>
      </w:pPr>
      <w:r w:rsidRPr="00D239FF">
        <w:rPr>
          <w:sz w:val="28"/>
          <w:szCs w:val="28"/>
        </w:rPr>
        <w:t xml:space="preserve">           </w:t>
      </w:r>
      <w:r w:rsidR="002B11F8" w:rsidRPr="00D239FF">
        <w:rPr>
          <w:sz w:val="28"/>
          <w:szCs w:val="28"/>
        </w:rPr>
        <w:t xml:space="preserve">      </w:t>
      </w:r>
      <w:r w:rsidRPr="00D239FF">
        <w:rPr>
          <w:rStyle w:val="Hyperlink"/>
          <w:color w:val="404040" w:themeColor="text1" w:themeTint="BF"/>
          <w:sz w:val="28"/>
          <w:szCs w:val="28"/>
          <w:u w:val="none"/>
        </w:rPr>
        <w:t>NARENDRA KUMAR SAMPATH KUMAR</w:t>
      </w:r>
    </w:p>
    <w:p w14:paraId="7DAEA079" w14:textId="0E05F5CB" w:rsidR="00D239FF" w:rsidRPr="000E5E91" w:rsidRDefault="00D239FF" w:rsidP="00D239FF">
      <w:pPr>
        <w:pStyle w:val="ContactInfo"/>
        <w:spacing w:before="0"/>
        <w:jc w:val="both"/>
        <w:rPr>
          <w:rStyle w:val="Hyperlink"/>
          <w:color w:val="404040" w:themeColor="text1" w:themeTint="BF"/>
          <w:u w:val="none"/>
        </w:rPr>
      </w:pPr>
      <w:r>
        <w:rPr>
          <w:rStyle w:val="Hyperlink"/>
          <w:color w:val="404040" w:themeColor="text1" w:themeTint="BF"/>
          <w:sz w:val="28"/>
          <w:szCs w:val="28"/>
          <w:u w:val="none"/>
        </w:rPr>
        <w:tab/>
      </w:r>
      <w:r>
        <w:rPr>
          <w:rStyle w:val="Hyperlink"/>
          <w:color w:val="404040" w:themeColor="text1" w:themeTint="BF"/>
          <w:sz w:val="28"/>
          <w:szCs w:val="28"/>
          <w:u w:val="none"/>
        </w:rPr>
        <w:tab/>
        <w:t xml:space="preserve">   </w:t>
      </w:r>
      <w:r w:rsidR="000E5E91">
        <w:rPr>
          <w:rStyle w:val="Hyperlink"/>
          <w:color w:val="404040" w:themeColor="text1" w:themeTint="BF"/>
          <w:sz w:val="28"/>
          <w:szCs w:val="28"/>
          <w:u w:val="none"/>
        </w:rPr>
        <w:tab/>
      </w:r>
      <w:r w:rsidRPr="000E5E91">
        <w:t>1701 E 8</w:t>
      </w:r>
      <w:r w:rsidRPr="000E5E91">
        <w:rPr>
          <w:vertAlign w:val="superscript"/>
        </w:rPr>
        <w:t>th</w:t>
      </w:r>
      <w:r w:rsidRPr="000E5E91">
        <w:t xml:space="preserve"> Street, </w:t>
      </w:r>
      <w:r w:rsidRPr="000E5E91">
        <w:rPr>
          <w:lang w:val="en-IN"/>
        </w:rPr>
        <w:t>Apt 219, Tempe,</w:t>
      </w:r>
      <w:r w:rsidRPr="000E5E91">
        <w:rPr>
          <w:rStyle w:val="Hyperlink"/>
          <w:u w:val="none"/>
        </w:rPr>
        <w:t xml:space="preserve"> </w:t>
      </w:r>
      <w:r w:rsidRPr="000E5E91">
        <w:rPr>
          <w:lang w:val="en-IN"/>
        </w:rPr>
        <w:t>AZ – 85281 | Ph: (480)410-9823 | nsampat1@asu.edu</w:t>
      </w:r>
      <w:r w:rsidRPr="000E5E91">
        <w:t xml:space="preserve"> </w:t>
      </w:r>
    </w:p>
    <w:p w14:paraId="16277B63" w14:textId="3E92C762" w:rsidR="00E736A0" w:rsidRPr="007A55A0" w:rsidRDefault="00D239FF" w:rsidP="00D239FF">
      <w:pPr>
        <w:pStyle w:val="ContactInfo"/>
        <w:spacing w:before="0"/>
        <w:ind w:left="1440"/>
        <w:jc w:val="left"/>
        <w:rPr>
          <w:rStyle w:val="Hyperlink"/>
          <w:u w:val="none"/>
        </w:rPr>
      </w:pPr>
      <w:r>
        <w:rPr>
          <w:color w:val="404040" w:themeColor="text1" w:themeTint="BF"/>
        </w:rPr>
        <w:t xml:space="preserve">         </w:t>
      </w:r>
      <w:r w:rsidR="00907775" w:rsidRPr="00907775">
        <w:rPr>
          <w:color w:val="404040" w:themeColor="text1" w:themeTint="BF"/>
        </w:rPr>
        <w:t xml:space="preserve">LinkedIn: </w:t>
      </w:r>
      <w:hyperlink r:id="rId10" w:history="1">
        <w:r w:rsidRPr="00D239FF">
          <w:rPr>
            <w:rStyle w:val="Hyperlink"/>
            <w:color w:val="404040" w:themeColor="text1" w:themeTint="BF"/>
            <w:u w:val="none"/>
          </w:rPr>
          <w:t>https://www.linkedin.com/in/narendrakumar92</w:t>
        </w:r>
      </w:hyperlink>
      <w:r w:rsidRPr="00D239FF">
        <w:rPr>
          <w:rStyle w:val="Hyperlink"/>
          <w:color w:val="404040" w:themeColor="text1" w:themeTint="BF"/>
          <w:u w:val="none"/>
        </w:rPr>
        <w:t xml:space="preserve"> </w:t>
      </w:r>
      <w:r>
        <w:rPr>
          <w:rStyle w:val="Hyperlink"/>
          <w:color w:val="404040" w:themeColor="text1" w:themeTint="BF"/>
          <w:u w:val="none"/>
        </w:rPr>
        <w:t xml:space="preserve">| </w:t>
      </w:r>
      <w:r w:rsidR="00907775" w:rsidRPr="00907775">
        <w:rPr>
          <w:rStyle w:val="Hyperlink"/>
          <w:color w:val="404040" w:themeColor="text1" w:themeTint="BF"/>
          <w:u w:val="none"/>
        </w:rPr>
        <w:t xml:space="preserve">GitHub: </w:t>
      </w:r>
      <w:r w:rsidR="00201630" w:rsidRPr="00201630">
        <w:rPr>
          <w:rStyle w:val="Hyperlink"/>
          <w:color w:val="404040" w:themeColor="text1" w:themeTint="BF"/>
          <w:u w:val="none"/>
        </w:rPr>
        <w:t>https://github.com/narenfalcao</w:t>
      </w:r>
      <w:r w:rsidR="00E736A0" w:rsidRPr="007A55A0">
        <w:rPr>
          <w:rStyle w:val="Hyperlink"/>
          <w:b/>
          <w:sz w:val="20"/>
          <w:szCs w:val="20"/>
          <w:u w:val="none"/>
        </w:rPr>
        <w:t xml:space="preserve">    </w:t>
      </w:r>
      <w:r w:rsidR="00D17139" w:rsidRPr="007A55A0">
        <w:rPr>
          <w:rStyle w:val="Hyperlink"/>
          <w:b/>
          <w:sz w:val="20"/>
          <w:szCs w:val="20"/>
          <w:u w:val="none"/>
        </w:rPr>
        <w:t xml:space="preserve"> </w:t>
      </w:r>
      <w:r w:rsidR="00D17139" w:rsidRPr="007A55A0">
        <w:rPr>
          <w:rStyle w:val="Hyperlink"/>
          <w:b/>
          <w:sz w:val="20"/>
          <w:szCs w:val="20"/>
          <w:u w:val="none"/>
        </w:rPr>
        <w:tab/>
        <w:t xml:space="preserve">      </w:t>
      </w:r>
      <w:r w:rsidR="00E736A0" w:rsidRPr="007A55A0">
        <w:rPr>
          <w:rStyle w:val="Hyperlink"/>
          <w:b/>
          <w:sz w:val="20"/>
          <w:szCs w:val="20"/>
          <w:u w:val="none"/>
        </w:rPr>
        <w:t xml:space="preserve">   </w:t>
      </w:r>
      <w:r w:rsidR="00907775" w:rsidRPr="007A55A0">
        <w:rPr>
          <w:b/>
          <w:sz w:val="20"/>
          <w:szCs w:val="20"/>
          <w:lang w:val="en-IN"/>
        </w:rPr>
        <w:t xml:space="preserve">   </w:t>
      </w:r>
    </w:p>
    <w:tbl>
      <w:tblPr>
        <w:tblStyle w:val="ResumeTable"/>
        <w:tblW w:w="5000" w:type="pct"/>
        <w:tblLook w:val="04A0" w:firstRow="1" w:lastRow="0" w:firstColumn="1" w:lastColumn="0" w:noHBand="0" w:noVBand="1"/>
      </w:tblPr>
      <w:tblGrid>
        <w:gridCol w:w="20"/>
        <w:gridCol w:w="10780"/>
      </w:tblGrid>
      <w:tr w:rsidR="005E3953" w14:paraId="43B6FAF2" w14:textId="77777777" w:rsidTr="005E3953">
        <w:trPr>
          <w:trHeight w:val="1073"/>
        </w:trPr>
        <w:tc>
          <w:tcPr>
            <w:tcW w:w="20" w:type="dxa"/>
          </w:tcPr>
          <w:p w14:paraId="4F0ACAD1" w14:textId="77777777" w:rsidR="005E3953" w:rsidRDefault="005E3953" w:rsidP="00426E46">
            <w:pPr>
              <w:spacing w:before="0" w:after="10"/>
            </w:pPr>
          </w:p>
        </w:tc>
        <w:tc>
          <w:tcPr>
            <w:tcW w:w="10780" w:type="dxa"/>
          </w:tcPr>
          <w:p w14:paraId="380E01E6" w14:textId="5A9392A1" w:rsidR="005E3953" w:rsidRPr="005E5945" w:rsidRDefault="005E3953" w:rsidP="003813CD">
            <w:pPr>
              <w:pStyle w:val="Heading2"/>
              <w:spacing w:before="0" w:after="0"/>
              <w:rPr>
                <w:rStyle w:val="SubtleReference"/>
              </w:rPr>
            </w:pPr>
            <w:r w:rsidRPr="005E5945">
              <w:rPr>
                <w:rStyle w:val="SubtleReference"/>
              </w:rPr>
              <w:t>EDUCATION</w:t>
            </w:r>
          </w:p>
          <w:p w14:paraId="0C6B9E70" w14:textId="37302C98" w:rsidR="005E3953" w:rsidRPr="00BE3D25" w:rsidRDefault="00C54B3B" w:rsidP="003813CD">
            <w:pPr>
              <w:pStyle w:val="ContactInfo"/>
              <w:spacing w:before="0"/>
              <w:jc w:val="left"/>
              <w:rPr>
                <w:b/>
                <w:sz w:val="20"/>
                <w:szCs w:val="20"/>
              </w:rPr>
            </w:pPr>
            <w:r w:rsidRPr="00BE3D25">
              <w:rPr>
                <w:b/>
                <w:sz w:val="20"/>
                <w:szCs w:val="20"/>
              </w:rPr>
              <w:t>Master o</w:t>
            </w:r>
            <w:r w:rsidR="007460E1">
              <w:rPr>
                <w:b/>
                <w:sz w:val="20"/>
                <w:szCs w:val="20"/>
              </w:rPr>
              <w:t>f Computer S</w:t>
            </w:r>
            <w:r w:rsidRPr="00BE3D25">
              <w:rPr>
                <w:b/>
                <w:sz w:val="20"/>
                <w:szCs w:val="20"/>
              </w:rPr>
              <w:t>cience</w:t>
            </w:r>
            <w:r w:rsidR="009058F7" w:rsidRPr="00BE3D25">
              <w:rPr>
                <w:b/>
                <w:sz w:val="20"/>
                <w:szCs w:val="20"/>
              </w:rPr>
              <w:t xml:space="preserve"> </w:t>
            </w:r>
            <w:r w:rsidRPr="00BE3D25">
              <w:rPr>
                <w:b/>
                <w:sz w:val="20"/>
                <w:szCs w:val="20"/>
              </w:rPr>
              <w:t xml:space="preserve">                                                                                                             </w:t>
            </w:r>
            <w:r w:rsidR="000B68E5">
              <w:rPr>
                <w:b/>
                <w:sz w:val="20"/>
                <w:szCs w:val="20"/>
              </w:rPr>
              <w:t xml:space="preserve">                          </w:t>
            </w:r>
            <w:r w:rsidR="00FB544A">
              <w:rPr>
                <w:b/>
                <w:sz w:val="20"/>
                <w:szCs w:val="20"/>
              </w:rPr>
              <w:t xml:space="preserve">               </w:t>
            </w:r>
            <w:r w:rsidRPr="00BE3D25">
              <w:rPr>
                <w:b/>
                <w:sz w:val="20"/>
                <w:szCs w:val="20"/>
              </w:rPr>
              <w:t xml:space="preserve"> </w:t>
            </w:r>
            <w:r w:rsidR="000B68E5">
              <w:rPr>
                <w:b/>
                <w:sz w:val="20"/>
                <w:szCs w:val="20"/>
              </w:rPr>
              <w:t xml:space="preserve">Fall’ 16 – </w:t>
            </w:r>
            <w:r w:rsidR="00FB544A">
              <w:rPr>
                <w:b/>
                <w:sz w:val="20"/>
                <w:szCs w:val="20"/>
              </w:rPr>
              <w:t>Spring</w:t>
            </w:r>
            <w:r w:rsidR="000B68E5">
              <w:rPr>
                <w:b/>
                <w:sz w:val="20"/>
                <w:szCs w:val="20"/>
              </w:rPr>
              <w:t>’1</w:t>
            </w:r>
            <w:r w:rsidR="00FB544A">
              <w:rPr>
                <w:b/>
                <w:sz w:val="20"/>
                <w:szCs w:val="20"/>
              </w:rPr>
              <w:t>8</w:t>
            </w:r>
          </w:p>
          <w:p w14:paraId="03DF978D" w14:textId="77AA392E" w:rsidR="000E5E91" w:rsidRDefault="000E5E91" w:rsidP="003813CD">
            <w:pPr>
              <w:pStyle w:val="ContactInfo"/>
              <w:spacing w:before="0"/>
              <w:jc w:val="both"/>
            </w:pPr>
            <w:r>
              <w:t xml:space="preserve">Arizona State University                                                                                                                                                                                                         </w:t>
            </w:r>
            <w:r w:rsidRPr="000E5E91">
              <w:rPr>
                <w:b/>
              </w:rPr>
              <w:t>CGPA: 3.72</w:t>
            </w:r>
          </w:p>
          <w:p w14:paraId="17A9E5EA" w14:textId="5E4BF06C" w:rsidR="005E3953" w:rsidRPr="00E96A25" w:rsidRDefault="005E5945" w:rsidP="003813CD">
            <w:pPr>
              <w:pStyle w:val="ContactInfo"/>
              <w:spacing w:before="0"/>
              <w:jc w:val="both"/>
            </w:pPr>
            <w:r>
              <w:rPr>
                <w:i/>
              </w:rPr>
              <w:t xml:space="preserve">Relevant </w:t>
            </w:r>
            <w:r w:rsidR="000E5E91" w:rsidRPr="000E5E91">
              <w:rPr>
                <w:i/>
              </w:rPr>
              <w:t>Coursework:</w:t>
            </w:r>
            <w:r w:rsidR="000E5E91">
              <w:t xml:space="preserve"> </w:t>
            </w:r>
            <w:r w:rsidR="0064066B">
              <w:t>Distributed Database Systems,</w:t>
            </w:r>
            <w:r w:rsidR="00AD477C">
              <w:t xml:space="preserve"> Foundations of Algorithm</w:t>
            </w:r>
            <w:r w:rsidR="000E5E91">
              <w:t>,</w:t>
            </w:r>
            <w:r w:rsidR="00D908F9">
              <w:t xml:space="preserve"> Machine Learning, Artificial Intelligence</w:t>
            </w:r>
            <w:r>
              <w:t xml:space="preserve">, </w:t>
            </w:r>
            <w:r w:rsidR="00D908F9">
              <w:t>Mobile Computing</w:t>
            </w:r>
          </w:p>
          <w:p w14:paraId="5C1DC0C6" w14:textId="233CF0D3" w:rsidR="000B68E5" w:rsidRPr="000B68E5" w:rsidRDefault="000B68E5" w:rsidP="003813CD">
            <w:pPr>
              <w:pStyle w:val="ContactInfo"/>
              <w:spacing w:before="0"/>
              <w:jc w:val="left"/>
              <w:rPr>
                <w:b/>
                <w:sz w:val="20"/>
                <w:szCs w:val="20"/>
              </w:rPr>
            </w:pPr>
            <w:r w:rsidRPr="000B68E5">
              <w:rPr>
                <w:b/>
                <w:sz w:val="20"/>
                <w:szCs w:val="20"/>
              </w:rPr>
              <w:t>Bachelor of Technology in Information Technology</w:t>
            </w:r>
            <w:r>
              <w:rPr>
                <w:b/>
                <w:sz w:val="20"/>
                <w:szCs w:val="20"/>
              </w:rPr>
              <w:t xml:space="preserve">                                                                                        </w:t>
            </w:r>
            <w:r w:rsidR="00295773">
              <w:rPr>
                <w:b/>
                <w:sz w:val="20"/>
                <w:szCs w:val="20"/>
              </w:rPr>
              <w:t xml:space="preserve">       </w:t>
            </w:r>
            <w:r>
              <w:rPr>
                <w:b/>
                <w:sz w:val="20"/>
                <w:szCs w:val="20"/>
              </w:rPr>
              <w:t xml:space="preserve"> </w:t>
            </w:r>
            <w:r w:rsidR="00295773">
              <w:rPr>
                <w:b/>
                <w:sz w:val="20"/>
                <w:szCs w:val="20"/>
              </w:rPr>
              <w:t xml:space="preserve"> </w:t>
            </w:r>
            <w:r>
              <w:rPr>
                <w:b/>
                <w:sz w:val="20"/>
                <w:szCs w:val="20"/>
              </w:rPr>
              <w:t xml:space="preserve">                              May’ 2014</w:t>
            </w:r>
          </w:p>
          <w:p w14:paraId="1781DEE3" w14:textId="73EF9156" w:rsidR="000B68E5" w:rsidRDefault="000B68E5" w:rsidP="003813CD">
            <w:pPr>
              <w:pStyle w:val="ContactInfo"/>
              <w:spacing w:before="0"/>
              <w:jc w:val="both"/>
            </w:pPr>
            <w:r>
              <w:t>College of Engineering, Guindy – Anna University, Chennai</w:t>
            </w:r>
            <w:r w:rsidR="00C70478">
              <w:t xml:space="preserve">                                                                                                        </w:t>
            </w:r>
            <w:r w:rsidR="00295773">
              <w:t xml:space="preserve">    </w:t>
            </w:r>
            <w:r w:rsidR="00C70478">
              <w:t xml:space="preserve">                         </w:t>
            </w:r>
            <w:r w:rsidR="00C70478" w:rsidRPr="00C70478">
              <w:rPr>
                <w:b/>
              </w:rPr>
              <w:t>CGPA: 8.09/10</w:t>
            </w:r>
          </w:p>
          <w:p w14:paraId="6C1383DF" w14:textId="16994F87" w:rsidR="005E3953" w:rsidRPr="007A55A0" w:rsidRDefault="005E5945" w:rsidP="003813CD">
            <w:pPr>
              <w:pStyle w:val="ContactInfo"/>
              <w:spacing w:before="0"/>
              <w:jc w:val="both"/>
              <w:rPr>
                <w:b/>
                <w:sz w:val="20"/>
                <w:szCs w:val="20"/>
              </w:rPr>
            </w:pPr>
            <w:r>
              <w:rPr>
                <w:i/>
              </w:rPr>
              <w:t xml:space="preserve">Relevant </w:t>
            </w:r>
            <w:r w:rsidR="00C70478" w:rsidRPr="00C70478">
              <w:rPr>
                <w:i/>
              </w:rPr>
              <w:t>Coursework:</w:t>
            </w:r>
            <w:r w:rsidR="00C70478">
              <w:t xml:space="preserve"> </w:t>
            </w:r>
            <w:r w:rsidR="0061189D">
              <w:t>Distributed Systems,</w:t>
            </w:r>
            <w:r w:rsidR="00D9064E">
              <w:t xml:space="preserve"> </w:t>
            </w:r>
            <w:r w:rsidR="005E3953">
              <w:t>Operating Systems, D</w:t>
            </w:r>
            <w:r>
              <w:t xml:space="preserve">atabase </w:t>
            </w:r>
            <w:r w:rsidR="005E3953">
              <w:t>M</w:t>
            </w:r>
            <w:r>
              <w:t xml:space="preserve">anagement </w:t>
            </w:r>
            <w:r w:rsidR="005E3953">
              <w:t>S</w:t>
            </w:r>
            <w:r>
              <w:t>yste</w:t>
            </w:r>
            <w:r w:rsidR="00931FF4">
              <w:t xml:space="preserve">ms, </w:t>
            </w:r>
            <w:r w:rsidR="005E3953">
              <w:t>Data structures</w:t>
            </w:r>
            <w:r w:rsidR="00950865">
              <w:t xml:space="preserve"> &amp; </w:t>
            </w:r>
            <w:r w:rsidR="0061189D">
              <w:t>Algorithm</w:t>
            </w:r>
            <w:r>
              <w:t>, Graph Theory.</w:t>
            </w:r>
          </w:p>
        </w:tc>
      </w:tr>
      <w:tr w:rsidR="00907775" w14:paraId="78D12BDF" w14:textId="77777777" w:rsidTr="005E3953">
        <w:trPr>
          <w:trHeight w:val="1232"/>
        </w:trPr>
        <w:tc>
          <w:tcPr>
            <w:tcW w:w="20" w:type="dxa"/>
          </w:tcPr>
          <w:p w14:paraId="03BF2511" w14:textId="48CD5E1A" w:rsidR="00907775" w:rsidRDefault="00C54B3B" w:rsidP="00D910E9">
            <w:r>
              <w:t xml:space="preserve"> </w:t>
            </w:r>
          </w:p>
          <w:p w14:paraId="68DB5543" w14:textId="761E4EBA" w:rsidR="005E3953" w:rsidRDefault="005E3953" w:rsidP="00D910E9"/>
        </w:tc>
        <w:tc>
          <w:tcPr>
            <w:tcW w:w="10780" w:type="dxa"/>
          </w:tcPr>
          <w:p w14:paraId="55DA084C" w14:textId="59F49C4A" w:rsidR="00907775" w:rsidRPr="005E5945" w:rsidRDefault="00EF0B16" w:rsidP="00426E46">
            <w:pPr>
              <w:pStyle w:val="Heading1"/>
              <w:spacing w:before="0" w:after="10"/>
              <w:jc w:val="left"/>
              <w:rPr>
                <w:rStyle w:val="SubtleReference"/>
                <w:b/>
                <w:sz w:val="20"/>
                <w:szCs w:val="20"/>
              </w:rPr>
            </w:pPr>
            <w:r w:rsidRPr="005E5945">
              <w:rPr>
                <w:rStyle w:val="SubtleReference"/>
                <w:b/>
                <w:sz w:val="20"/>
                <w:szCs w:val="20"/>
              </w:rPr>
              <w:t>Technical skills</w:t>
            </w:r>
          </w:p>
          <w:p w14:paraId="25192820" w14:textId="26262C6F" w:rsidR="00B64441" w:rsidRDefault="001C42DB" w:rsidP="00426E46">
            <w:pPr>
              <w:pStyle w:val="ContactInfo"/>
              <w:spacing w:before="0" w:after="10"/>
              <w:jc w:val="both"/>
              <w:rPr>
                <w:b/>
              </w:rPr>
            </w:pPr>
            <w:r>
              <w:rPr>
                <w:b/>
              </w:rPr>
              <w:t>Interests</w:t>
            </w:r>
            <w:r w:rsidR="00B64441" w:rsidRPr="0061189D">
              <w:rPr>
                <w:b/>
              </w:rPr>
              <w:t>:</w:t>
            </w:r>
            <w:r w:rsidR="00B64441">
              <w:rPr>
                <w:b/>
              </w:rPr>
              <w:t xml:space="preserve"> </w:t>
            </w:r>
            <w:r w:rsidR="003E4997">
              <w:t>Object Oriented Design</w:t>
            </w:r>
            <w:r w:rsidR="003E4997" w:rsidRPr="0061189D">
              <w:t>,</w:t>
            </w:r>
            <w:r w:rsidR="003E4997">
              <w:t xml:space="preserve"> </w:t>
            </w:r>
            <w:r w:rsidR="00B64441" w:rsidRPr="0061189D">
              <w:t>Product &amp; Workflow Design</w:t>
            </w:r>
            <w:r w:rsidR="006252B4">
              <w:t xml:space="preserve">, </w:t>
            </w:r>
            <w:r>
              <w:t xml:space="preserve">Problem Solving, Algorithmic Analysis, </w:t>
            </w:r>
            <w:r w:rsidR="009B1CF4">
              <w:t xml:space="preserve">Scalable </w:t>
            </w:r>
            <w:r w:rsidR="006252B4">
              <w:t xml:space="preserve">Distributed </w:t>
            </w:r>
            <w:r w:rsidR="00804EB7">
              <w:t>System</w:t>
            </w:r>
            <w:r>
              <w:t>s</w:t>
            </w:r>
            <w:r w:rsidR="009B1CF4">
              <w:t xml:space="preserve"> &amp; Architecture</w:t>
            </w:r>
            <w:r w:rsidR="00B64441">
              <w:t>.</w:t>
            </w:r>
          </w:p>
          <w:p w14:paraId="2BA08CB1" w14:textId="66832563" w:rsidR="005E3953" w:rsidRDefault="005E3953" w:rsidP="00426E46">
            <w:pPr>
              <w:pStyle w:val="ContactInfo"/>
              <w:spacing w:before="0" w:after="10"/>
              <w:jc w:val="both"/>
            </w:pPr>
            <w:r w:rsidRPr="00D5165A">
              <w:rPr>
                <w:b/>
              </w:rPr>
              <w:t>Languages</w:t>
            </w:r>
            <w:r w:rsidR="001C42DB">
              <w:rPr>
                <w:b/>
              </w:rPr>
              <w:t xml:space="preserve"> (Proficient)</w:t>
            </w:r>
            <w:r w:rsidRPr="00D5165A">
              <w:rPr>
                <w:b/>
              </w:rPr>
              <w:t>:</w:t>
            </w:r>
            <w:r>
              <w:t xml:space="preserve"> </w:t>
            </w:r>
            <w:r w:rsidR="00460457">
              <w:t>Java,</w:t>
            </w:r>
            <w:r w:rsidRPr="00406C6D">
              <w:t xml:space="preserve"> Python,</w:t>
            </w:r>
            <w:r w:rsidR="001C42DB">
              <w:t xml:space="preserve"> C, C++. </w:t>
            </w:r>
            <w:r w:rsidR="00881AE6">
              <w:t xml:space="preserve">   </w:t>
            </w:r>
            <w:r w:rsidR="00300FA3">
              <w:t xml:space="preserve"> </w:t>
            </w:r>
            <w:r w:rsidR="0093761F">
              <w:t xml:space="preserve"> </w:t>
            </w:r>
            <w:r w:rsidR="001C42DB" w:rsidRPr="001C42DB">
              <w:rPr>
                <w:b/>
              </w:rPr>
              <w:t>Familiar</w:t>
            </w:r>
            <w:r w:rsidR="001C42DB">
              <w:rPr>
                <w:b/>
              </w:rPr>
              <w:t xml:space="preserve">: </w:t>
            </w:r>
            <w:r w:rsidR="00137E8C">
              <w:t xml:space="preserve"> </w:t>
            </w:r>
            <w:r w:rsidRPr="00406C6D">
              <w:t xml:space="preserve">JavaScript, </w:t>
            </w:r>
            <w:r w:rsidR="00B71AF5">
              <w:t xml:space="preserve">Go, </w:t>
            </w:r>
            <w:r w:rsidR="0064066B" w:rsidRPr="00406C6D">
              <w:t>Scala</w:t>
            </w:r>
            <w:r w:rsidR="008D10D8" w:rsidRPr="00406C6D">
              <w:t>,</w:t>
            </w:r>
            <w:r w:rsidR="001C42DB">
              <w:t xml:space="preserve"> PHP,</w:t>
            </w:r>
            <w:r w:rsidR="008D10D8" w:rsidRPr="00406C6D">
              <w:t xml:space="preserve"> Matlab</w:t>
            </w:r>
            <w:r w:rsidR="001C42DB">
              <w:t>.</w:t>
            </w:r>
          </w:p>
          <w:p w14:paraId="1C52CE8E" w14:textId="00AF2931" w:rsidR="00BD6073" w:rsidRPr="005A466B" w:rsidRDefault="00BD6073" w:rsidP="00426E46">
            <w:pPr>
              <w:pStyle w:val="ContactInfo"/>
              <w:spacing w:before="0" w:after="10"/>
              <w:jc w:val="both"/>
            </w:pPr>
            <w:r w:rsidRPr="00BD6073">
              <w:rPr>
                <w:b/>
              </w:rPr>
              <w:t>Data/Database</w:t>
            </w:r>
            <w:r>
              <w:rPr>
                <w:b/>
              </w:rPr>
              <w:t xml:space="preserve">: </w:t>
            </w:r>
            <w:r w:rsidR="005A466B">
              <w:t>SQL, Hadoop, Spark,</w:t>
            </w:r>
            <w:r w:rsidR="009A372A">
              <w:t xml:space="preserve"> Kafka,</w:t>
            </w:r>
            <w:r w:rsidR="005A466B">
              <w:t xml:space="preserve"> PostgreSQL, MSSQL, MYSQL,</w:t>
            </w:r>
            <w:r w:rsidR="00726193">
              <w:t xml:space="preserve"> Redis, Neo4j</w:t>
            </w:r>
            <w:r w:rsidR="00CA0BA7">
              <w:t>,</w:t>
            </w:r>
            <w:r w:rsidR="005A466B">
              <w:t xml:space="preserve"> MongoDB.</w:t>
            </w:r>
            <w:r w:rsidR="0030228F">
              <w:t xml:space="preserve"> </w:t>
            </w:r>
            <w:r w:rsidR="0030228F">
              <w:rPr>
                <w:b/>
              </w:rPr>
              <w:t>Version c</w:t>
            </w:r>
            <w:r w:rsidR="0030228F" w:rsidRPr="0030228F">
              <w:rPr>
                <w:b/>
              </w:rPr>
              <w:t>ontrol</w:t>
            </w:r>
            <w:r w:rsidR="0030228F">
              <w:t>: Git, Clearcase</w:t>
            </w:r>
          </w:p>
          <w:p w14:paraId="28E874AF" w14:textId="71DE2E63" w:rsidR="0061189D" w:rsidRPr="00B64441" w:rsidRDefault="005A466B" w:rsidP="00426E46">
            <w:pPr>
              <w:pStyle w:val="ContactInfo"/>
              <w:spacing w:before="0" w:after="10"/>
              <w:jc w:val="both"/>
            </w:pPr>
            <w:r>
              <w:rPr>
                <w:b/>
              </w:rPr>
              <w:t>Frameworks/Libraries</w:t>
            </w:r>
            <w:r w:rsidR="005E3953" w:rsidRPr="00D5165A">
              <w:rPr>
                <w:b/>
              </w:rPr>
              <w:t>:</w:t>
            </w:r>
            <w:r w:rsidR="005E3953">
              <w:t xml:space="preserve"> </w:t>
            </w:r>
            <w:r w:rsidR="0064066B" w:rsidRPr="00406C6D">
              <w:t>Spring</w:t>
            </w:r>
            <w:r>
              <w:t xml:space="preserve"> MVC</w:t>
            </w:r>
            <w:r w:rsidR="0064066B" w:rsidRPr="00406C6D">
              <w:t>,</w:t>
            </w:r>
            <w:r>
              <w:t xml:space="preserve"> Spring Boot,</w:t>
            </w:r>
            <w:r w:rsidR="0064066B" w:rsidRPr="00406C6D">
              <w:t xml:space="preserve"> Hibernate, JAX-RS, JAX-WS, </w:t>
            </w:r>
            <w:r>
              <w:t>Maven, RESTful APIs, JQuery, Node.js, AWS</w:t>
            </w:r>
            <w:r w:rsidR="003930E0">
              <w:t xml:space="preserve"> EC2</w:t>
            </w:r>
            <w:r>
              <w:t xml:space="preserve">, Lambda, Docker. </w:t>
            </w:r>
          </w:p>
        </w:tc>
      </w:tr>
      <w:tr w:rsidR="00907775" w14:paraId="5F02CC12" w14:textId="77777777" w:rsidTr="005E3953">
        <w:trPr>
          <w:trHeight w:val="1511"/>
        </w:trPr>
        <w:tc>
          <w:tcPr>
            <w:tcW w:w="20" w:type="dxa"/>
          </w:tcPr>
          <w:p w14:paraId="335B568B" w14:textId="77777777" w:rsidR="00907775" w:rsidRDefault="00907775" w:rsidP="00A7484D">
            <w:pPr>
              <w:spacing w:before="0" w:after="0"/>
            </w:pPr>
          </w:p>
        </w:tc>
        <w:tc>
          <w:tcPr>
            <w:tcW w:w="10780" w:type="dxa"/>
          </w:tcPr>
          <w:sdt>
            <w:sdtPr>
              <w:rPr>
                <w:rFonts w:asciiTheme="minorHAnsi" w:eastAsiaTheme="minorEastAsia" w:hAnsiTheme="minorHAnsi" w:cstheme="minorBidi"/>
                <w:caps w:val="0"/>
                <w:color w:val="595959" w:themeColor="text1" w:themeTint="A6"/>
                <w:sz w:val="22"/>
                <w:szCs w:val="22"/>
              </w:rPr>
              <w:id w:val="34931439"/>
            </w:sdtPr>
            <w:sdtEndPr>
              <w:rPr>
                <w:sz w:val="20"/>
                <w:szCs w:val="20"/>
              </w:rPr>
            </w:sdtEndPr>
            <w:sdtContent>
              <w:p w14:paraId="2D67E282" w14:textId="39B3F8FF" w:rsidR="0064066B" w:rsidRDefault="0064066B" w:rsidP="00E86DFC">
                <w:pPr>
                  <w:pStyle w:val="Heading1"/>
                  <w:spacing w:before="0" w:after="20"/>
                  <w:jc w:val="both"/>
                  <w:rPr>
                    <w:rFonts w:cstheme="majorHAnsi"/>
                    <w:b/>
                    <w:color w:val="404040" w:themeColor="text1" w:themeTint="BF"/>
                    <w:sz w:val="20"/>
                    <w:szCs w:val="20"/>
                  </w:rPr>
                </w:pPr>
                <w:r w:rsidRPr="00005275">
                  <w:rPr>
                    <w:rStyle w:val="SubtleReference"/>
                    <w:b/>
                    <w:sz w:val="20"/>
                    <w:szCs w:val="20"/>
                  </w:rPr>
                  <w:t>WORK EXPERIENCE</w:t>
                </w:r>
              </w:p>
              <w:p w14:paraId="7B38C673" w14:textId="5DD364ED" w:rsidR="000A7ED3" w:rsidRPr="00444899" w:rsidRDefault="00873D95" w:rsidP="00444899">
                <w:pPr>
                  <w:spacing w:before="0" w:after="20"/>
                  <w:rPr>
                    <w:b/>
                  </w:rPr>
                </w:pPr>
                <w:r>
                  <w:rPr>
                    <w:b/>
                  </w:rPr>
                  <w:t>Systems I</w:t>
                </w:r>
                <w:r w:rsidR="00F628B0" w:rsidRPr="00F628B0">
                  <w:rPr>
                    <w:b/>
                  </w:rPr>
                  <w:t>magination</w:t>
                </w:r>
                <w:r w:rsidR="00FA614E">
                  <w:rPr>
                    <w:b/>
                  </w:rPr>
                  <w:t xml:space="preserve"> Inc, </w:t>
                </w:r>
                <w:r w:rsidR="00BB35D9">
                  <w:rPr>
                    <w:b/>
                  </w:rPr>
                  <w:t xml:space="preserve">Lead </w:t>
                </w:r>
                <w:r w:rsidR="00FA614E">
                  <w:rPr>
                    <w:b/>
                  </w:rPr>
                  <w:t xml:space="preserve">Software </w:t>
                </w:r>
                <w:r w:rsidR="00BB35D9">
                  <w:rPr>
                    <w:b/>
                  </w:rPr>
                  <w:t>Engineer</w:t>
                </w:r>
                <w:r w:rsidR="00FA614E">
                  <w:rPr>
                    <w:b/>
                  </w:rPr>
                  <w:t xml:space="preserve"> Intern</w:t>
                </w:r>
                <w:r w:rsidR="00F628B0" w:rsidRPr="00F628B0">
                  <w:rPr>
                    <w:b/>
                  </w:rPr>
                  <w:t xml:space="preserve">                                                                                           </w:t>
                </w:r>
                <w:r w:rsidR="00295773">
                  <w:rPr>
                    <w:b/>
                  </w:rPr>
                  <w:t xml:space="preserve">  </w:t>
                </w:r>
                <w:r w:rsidR="00FA614E">
                  <w:rPr>
                    <w:b/>
                  </w:rPr>
                  <w:t xml:space="preserve">  </w:t>
                </w:r>
                <w:r w:rsidR="00F628B0" w:rsidRPr="00C56926">
                  <w:rPr>
                    <w:b/>
                  </w:rPr>
                  <w:t>June</w:t>
                </w:r>
                <w:r w:rsidR="00FA614E" w:rsidRPr="00C56926">
                  <w:rPr>
                    <w:b/>
                  </w:rPr>
                  <w:t xml:space="preserve"> 20</w:t>
                </w:r>
                <w:r w:rsidR="00F628B0" w:rsidRPr="00C56926">
                  <w:rPr>
                    <w:b/>
                  </w:rPr>
                  <w:t xml:space="preserve">17 </w:t>
                </w:r>
                <w:r w:rsidR="00726193">
                  <w:rPr>
                    <w:b/>
                  </w:rPr>
                  <w:t>–</w:t>
                </w:r>
                <w:r w:rsidR="00F628B0" w:rsidRPr="00C56926">
                  <w:rPr>
                    <w:b/>
                  </w:rPr>
                  <w:t xml:space="preserve"> Present</w:t>
                </w:r>
              </w:p>
              <w:p w14:paraId="09FBD386" w14:textId="2BBDEB85" w:rsidR="00444899" w:rsidRPr="000A7ED3" w:rsidRDefault="00444899" w:rsidP="003813CD">
                <w:pPr>
                  <w:pStyle w:val="ContactInfo"/>
                  <w:numPr>
                    <w:ilvl w:val="0"/>
                    <w:numId w:val="5"/>
                  </w:numPr>
                  <w:spacing w:before="0" w:after="20"/>
                  <w:jc w:val="both"/>
                  <w:rPr>
                    <w:rFonts w:asciiTheme="majorHAnsi" w:eastAsiaTheme="majorEastAsia" w:hAnsiTheme="majorHAnsi" w:cstheme="majorBidi"/>
                    <w:b/>
                    <w:bCs/>
                    <w:caps/>
                    <w:lang w:val="en-IN"/>
                  </w:rPr>
                </w:pPr>
                <w:r>
                  <w:t xml:space="preserve">Created a client-server multiprocessing framework </w:t>
                </w:r>
                <w:r w:rsidR="00863628">
                  <w:t>that executes</w:t>
                </w:r>
                <w:r>
                  <w:t xml:space="preserve"> bulk Cypher queries to find the co-relation between nodes in a hypergraph. </w:t>
                </w:r>
                <w:r w:rsidRPr="002958DD">
                  <w:rPr>
                    <w:b/>
                    <w:i/>
                    <w:sz w:val="16"/>
                    <w:szCs w:val="16"/>
                  </w:rPr>
                  <w:t>(Neo4j</w:t>
                </w:r>
                <w:r w:rsidR="00085EFA">
                  <w:rPr>
                    <w:b/>
                    <w:i/>
                    <w:sz w:val="16"/>
                    <w:szCs w:val="16"/>
                  </w:rPr>
                  <w:t xml:space="preserve"> driver</w:t>
                </w:r>
                <w:r w:rsidRPr="002958DD">
                  <w:rPr>
                    <w:b/>
                    <w:i/>
                    <w:sz w:val="16"/>
                    <w:szCs w:val="16"/>
                  </w:rPr>
                  <w:t>, Python)</w:t>
                </w:r>
              </w:p>
              <w:p w14:paraId="7C45276F" w14:textId="1A3EEDE2" w:rsidR="000A7ED3" w:rsidRPr="000A7ED3" w:rsidRDefault="00B63E27" w:rsidP="003813CD">
                <w:pPr>
                  <w:pStyle w:val="ContactInfo"/>
                  <w:numPr>
                    <w:ilvl w:val="0"/>
                    <w:numId w:val="5"/>
                  </w:numPr>
                  <w:spacing w:before="0" w:after="20"/>
                  <w:jc w:val="both"/>
                  <w:rPr>
                    <w:rFonts w:asciiTheme="majorHAnsi" w:eastAsiaTheme="majorEastAsia" w:hAnsiTheme="majorHAnsi" w:cstheme="majorBidi"/>
                    <w:b/>
                    <w:bCs/>
                    <w:i/>
                    <w:caps/>
                    <w:lang w:val="en-IN"/>
                  </w:rPr>
                </w:pPr>
                <w:r>
                  <w:t>Lead a team of 4 Engineering interns to create cluster in Hadoop environment and scale the import feature of Neo4J across CPUs</w:t>
                </w:r>
                <w:r w:rsidR="000A7ED3">
                  <w:t xml:space="preserve"> </w:t>
                </w:r>
              </w:p>
              <w:p w14:paraId="11D9614C" w14:textId="1C603056" w:rsidR="003813CD" w:rsidRPr="001F65A7" w:rsidRDefault="000A7ED3" w:rsidP="002917E0">
                <w:pPr>
                  <w:pStyle w:val="ContactInfo"/>
                  <w:numPr>
                    <w:ilvl w:val="0"/>
                    <w:numId w:val="5"/>
                  </w:numPr>
                  <w:spacing w:before="0" w:after="20"/>
                  <w:jc w:val="both"/>
                  <w:rPr>
                    <w:rFonts w:asciiTheme="majorHAnsi" w:eastAsiaTheme="majorEastAsia" w:hAnsiTheme="majorHAnsi" w:cstheme="majorBidi"/>
                    <w:b/>
                    <w:bCs/>
                    <w:caps/>
                    <w:lang w:val="en-IN"/>
                  </w:rPr>
                </w:pPr>
                <w:r>
                  <w:t>Used Marlin library to perform dense and sparse matrix chain multiplication distributed on a Spark cluster consisting of 5 nodes.</w:t>
                </w:r>
              </w:p>
              <w:p w14:paraId="312B1914" w14:textId="5EDB26A3" w:rsidR="001F65A7" w:rsidRPr="001F65A7" w:rsidRDefault="001F65A7" w:rsidP="001F65A7">
                <w:pPr>
                  <w:pStyle w:val="ContactInfo"/>
                  <w:numPr>
                    <w:ilvl w:val="0"/>
                    <w:numId w:val="5"/>
                  </w:numPr>
                  <w:spacing w:before="0" w:after="20"/>
                  <w:jc w:val="both"/>
                  <w:rPr>
                    <w:rFonts w:asciiTheme="majorHAnsi" w:eastAsiaTheme="majorEastAsia" w:hAnsiTheme="majorHAnsi" w:cstheme="majorBidi"/>
                    <w:b/>
                    <w:bCs/>
                    <w:caps/>
                    <w:lang w:val="en-IN"/>
                  </w:rPr>
                </w:pPr>
                <w:r>
                  <w:t xml:space="preserve">Implemented </w:t>
                </w:r>
                <w:r w:rsidR="00802E62">
                  <w:t xml:space="preserve">variations of </w:t>
                </w:r>
                <w:r>
                  <w:t>A* (A star) search algorithm to find the efficient pathway in a graph formed using gene-disease data. (</w:t>
                </w:r>
                <w:r>
                  <w:rPr>
                    <w:b/>
                    <w:i/>
                    <w:sz w:val="16"/>
                    <w:szCs w:val="16"/>
                  </w:rPr>
                  <w:t>Java)</w:t>
                </w:r>
              </w:p>
              <w:p w14:paraId="43C4682B" w14:textId="7E3115B1" w:rsidR="00907775" w:rsidRPr="00F628B0" w:rsidRDefault="002C339B" w:rsidP="00E86DFC">
                <w:pPr>
                  <w:spacing w:before="0" w:after="20"/>
                  <w:rPr>
                    <w:b/>
                  </w:rPr>
                </w:pPr>
                <w:r>
                  <w:rPr>
                    <w:b/>
                  </w:rPr>
                  <w:t>Oracle, Applications Engineer</w:t>
                </w:r>
                <w:r w:rsidR="00907775" w:rsidRPr="00F628B0">
                  <w:rPr>
                    <w:b/>
                  </w:rPr>
                  <w:t xml:space="preserve"> </w:t>
                </w:r>
                <w:r w:rsidR="00F628B0" w:rsidRPr="00F628B0">
                  <w:rPr>
                    <w:b/>
                  </w:rPr>
                  <w:t xml:space="preserve">                                                                                                                                          </w:t>
                </w:r>
                <w:r w:rsidR="00F82B90">
                  <w:rPr>
                    <w:b/>
                  </w:rPr>
                  <w:t xml:space="preserve">  </w:t>
                </w:r>
                <w:r w:rsidR="00F628B0" w:rsidRPr="00F628B0">
                  <w:rPr>
                    <w:b/>
                  </w:rPr>
                  <w:t xml:space="preserve"> </w:t>
                </w:r>
                <w:r w:rsidR="00907775" w:rsidRPr="00C56926">
                  <w:rPr>
                    <w:b/>
                  </w:rPr>
                  <w:t>J</w:t>
                </w:r>
                <w:r w:rsidR="00F628B0" w:rsidRPr="00C56926">
                  <w:rPr>
                    <w:b/>
                  </w:rPr>
                  <w:t xml:space="preserve">une </w:t>
                </w:r>
                <w:r w:rsidR="00FA614E" w:rsidRPr="00C56926">
                  <w:rPr>
                    <w:b/>
                  </w:rPr>
                  <w:t>20</w:t>
                </w:r>
                <w:r w:rsidR="00F628B0" w:rsidRPr="00C56926">
                  <w:rPr>
                    <w:b/>
                  </w:rPr>
                  <w:t>14</w:t>
                </w:r>
                <w:r w:rsidR="00907775" w:rsidRPr="00C56926">
                  <w:rPr>
                    <w:b/>
                  </w:rPr>
                  <w:t xml:space="preserve"> –</w:t>
                </w:r>
                <w:r w:rsidR="00F628B0" w:rsidRPr="00C56926">
                  <w:rPr>
                    <w:b/>
                  </w:rPr>
                  <w:t>J</w:t>
                </w:r>
                <w:r w:rsidR="00907775" w:rsidRPr="00C56926">
                  <w:rPr>
                    <w:b/>
                  </w:rPr>
                  <w:t xml:space="preserve">une </w:t>
                </w:r>
                <w:r w:rsidR="00FA614E" w:rsidRPr="00C56926">
                  <w:rPr>
                    <w:b/>
                  </w:rPr>
                  <w:t>20</w:t>
                </w:r>
                <w:r w:rsidR="00F628B0" w:rsidRPr="00C56926">
                  <w:rPr>
                    <w:b/>
                  </w:rPr>
                  <w:t>1</w:t>
                </w:r>
                <w:r w:rsidR="00907775" w:rsidRPr="00C56926">
                  <w:rPr>
                    <w:b/>
                  </w:rPr>
                  <w:t>6</w:t>
                </w:r>
                <w:r w:rsidR="00907775" w:rsidRPr="00F628B0">
                  <w:rPr>
                    <w:b/>
                  </w:rPr>
                  <w:t xml:space="preserve"> </w:t>
                </w:r>
              </w:p>
              <w:p w14:paraId="1D431BE7" w14:textId="5BE0744F" w:rsidR="00907775" w:rsidRPr="00A04274" w:rsidRDefault="00D14740" w:rsidP="003813CD">
                <w:pPr>
                  <w:pStyle w:val="ContactInfo"/>
                  <w:numPr>
                    <w:ilvl w:val="0"/>
                    <w:numId w:val="5"/>
                  </w:numPr>
                  <w:spacing w:before="0" w:after="20"/>
                  <w:jc w:val="both"/>
                  <w:rPr>
                    <w:rFonts w:asciiTheme="majorHAnsi" w:eastAsiaTheme="majorEastAsia" w:hAnsiTheme="majorHAnsi" w:cstheme="majorBidi"/>
                    <w:b/>
                    <w:bCs/>
                    <w:caps/>
                    <w:lang w:val="en-IN"/>
                  </w:rPr>
                </w:pPr>
                <w:r>
                  <w:t xml:space="preserve">Created </w:t>
                </w:r>
                <w:r w:rsidR="009F5127">
                  <w:t>a</w:t>
                </w:r>
                <w:r w:rsidR="00907775">
                  <w:t xml:space="preserve"> feature, </w:t>
                </w:r>
                <w:r w:rsidR="00CD142F">
                  <w:t>enabling m</w:t>
                </w:r>
                <w:r w:rsidR="00907775">
                  <w:t xml:space="preserve">ultiple </w:t>
                </w:r>
                <w:r w:rsidR="00807F7B">
                  <w:t xml:space="preserve">call </w:t>
                </w:r>
                <w:r w:rsidR="00B618F7">
                  <w:t>creation, s</w:t>
                </w:r>
                <w:r w:rsidR="00907775">
                  <w:t>ign a</w:t>
                </w:r>
                <w:r w:rsidR="00807F7B">
                  <w:t>nd s</w:t>
                </w:r>
                <w:r w:rsidR="001806DB">
                  <w:t>ubmit in Pharma Application</w:t>
                </w:r>
                <w:r w:rsidR="00807F7B">
                  <w:t>, Siebel CRM</w:t>
                </w:r>
                <w:r w:rsidR="00907775" w:rsidRPr="00524B21">
                  <w:t>.</w:t>
                </w:r>
                <w:r w:rsidR="00807F7B">
                  <w:t xml:space="preserve"> Responsibilities include </w:t>
                </w:r>
                <w:r w:rsidR="001806DB">
                  <w:t xml:space="preserve">Workflow </w:t>
                </w:r>
                <w:r w:rsidR="00907775">
                  <w:t>design</w:t>
                </w:r>
                <w:r w:rsidR="001806DB">
                  <w:t xml:space="preserve">, Backend business services and UI development. </w:t>
                </w:r>
                <w:r w:rsidR="00907775">
                  <w:t xml:space="preserve"> </w:t>
                </w:r>
                <w:r w:rsidR="00CB2513">
                  <w:t>Released as part of IP2015 &amp;</w:t>
                </w:r>
                <w:r w:rsidR="00907775">
                  <w:t xml:space="preserve"> d</w:t>
                </w:r>
                <w:r w:rsidR="00CB2513">
                  <w:t>emoed</w:t>
                </w:r>
                <w:r w:rsidR="00907775">
                  <w:t xml:space="preserve"> at Oracle OpenWorld’15</w:t>
                </w:r>
                <w:r w:rsidR="00907775" w:rsidRPr="00524B21">
                  <w:t>.</w:t>
                </w:r>
                <w:r w:rsidR="00907775">
                  <w:t xml:space="preserve"> </w:t>
                </w:r>
                <w:r w:rsidR="00907775" w:rsidRPr="002958DD">
                  <w:rPr>
                    <w:b/>
                    <w:i/>
                    <w:sz w:val="16"/>
                    <w:szCs w:val="16"/>
                  </w:rPr>
                  <w:t>(C++, JavaScript)</w:t>
                </w:r>
              </w:p>
              <w:p w14:paraId="22CA8665" w14:textId="2782BD5E" w:rsidR="001E10F1" w:rsidRPr="001E10F1" w:rsidRDefault="001E10F1" w:rsidP="003813CD">
                <w:pPr>
                  <w:pStyle w:val="ContactInfo"/>
                  <w:numPr>
                    <w:ilvl w:val="0"/>
                    <w:numId w:val="5"/>
                  </w:numPr>
                  <w:spacing w:before="0" w:after="20"/>
                  <w:jc w:val="both"/>
                </w:pPr>
                <w:r>
                  <w:t xml:space="preserve">Integration of Gantt Chart to Pharma Application, Siebel CRM. Created new methods to create calls through calendar chart </w:t>
                </w:r>
                <w:r w:rsidRPr="002958DD">
                  <w:rPr>
                    <w:b/>
                    <w:i/>
                    <w:sz w:val="16"/>
                    <w:szCs w:val="16"/>
                  </w:rPr>
                  <w:t>(C++)</w:t>
                </w:r>
              </w:p>
              <w:p w14:paraId="170C3615" w14:textId="3C14EBEC" w:rsidR="00E962E2" w:rsidRPr="002958DD" w:rsidRDefault="00E962E2" w:rsidP="003813CD">
                <w:pPr>
                  <w:pStyle w:val="ContactInfo"/>
                  <w:numPr>
                    <w:ilvl w:val="0"/>
                    <w:numId w:val="5"/>
                  </w:numPr>
                  <w:spacing w:before="0" w:after="20"/>
                  <w:jc w:val="both"/>
                  <w:rPr>
                    <w:b/>
                    <w:sz w:val="16"/>
                    <w:szCs w:val="16"/>
                  </w:rPr>
                </w:pPr>
                <w:r>
                  <w:t xml:space="preserve">Created methods for Keyword </w:t>
                </w:r>
                <w:r w:rsidR="00F926EE">
                  <w:t>Driven</w:t>
                </w:r>
                <w:r>
                  <w:t xml:space="preserve"> Selenium Framework for Automation, Pharma Application and provided as Jar </w:t>
                </w:r>
                <w:r w:rsidRPr="002958DD">
                  <w:rPr>
                    <w:b/>
                    <w:i/>
                    <w:sz w:val="16"/>
                    <w:szCs w:val="16"/>
                  </w:rPr>
                  <w:t>(Java)</w:t>
                </w:r>
              </w:p>
              <w:p w14:paraId="68427974" w14:textId="00B20B67" w:rsidR="006252E2" w:rsidRPr="006252E2" w:rsidRDefault="006252E2" w:rsidP="003813CD">
                <w:pPr>
                  <w:pStyle w:val="ContactInfo"/>
                  <w:numPr>
                    <w:ilvl w:val="0"/>
                    <w:numId w:val="5"/>
                  </w:numPr>
                  <w:spacing w:before="0" w:after="20"/>
                  <w:jc w:val="both"/>
                  <w:rPr>
                    <w:rFonts w:asciiTheme="majorHAnsi" w:eastAsiaTheme="majorEastAsia" w:hAnsiTheme="majorHAnsi" w:cstheme="majorBidi"/>
                    <w:b/>
                    <w:bCs/>
                    <w:caps/>
                    <w:lang w:val="en-IN"/>
                  </w:rPr>
                </w:pPr>
                <w:r>
                  <w:t>Worked on BIP11G</w:t>
                </w:r>
                <w:r w:rsidRPr="00A04274">
                  <w:t>, created service methods to generate Business Intelligence Reports from Pharma Application</w:t>
                </w:r>
                <w:r>
                  <w:t xml:space="preserve"> </w:t>
                </w:r>
                <w:r w:rsidRPr="002958DD">
                  <w:rPr>
                    <w:b/>
                    <w:i/>
                    <w:sz w:val="16"/>
                    <w:szCs w:val="16"/>
                  </w:rPr>
                  <w:t>(Java, BIP)</w:t>
                </w:r>
              </w:p>
              <w:p w14:paraId="0C6243C4" w14:textId="1E3CBF02" w:rsidR="00B43B1B" w:rsidRPr="00B43B1B" w:rsidRDefault="00907775" w:rsidP="003813CD">
                <w:pPr>
                  <w:pStyle w:val="ContactInfo"/>
                  <w:numPr>
                    <w:ilvl w:val="0"/>
                    <w:numId w:val="5"/>
                  </w:numPr>
                  <w:spacing w:before="0" w:after="20"/>
                  <w:jc w:val="both"/>
                  <w:rPr>
                    <w:rFonts w:asciiTheme="majorHAnsi" w:eastAsiaTheme="majorEastAsia" w:hAnsiTheme="majorHAnsi" w:cstheme="majorBidi"/>
                    <w:b/>
                    <w:bCs/>
                    <w:caps/>
                    <w:lang w:val="en-IN"/>
                  </w:rPr>
                </w:pPr>
                <w:r>
                  <w:t>Optimized In-Memory DB and SQLite queries for Pharma Application,</w:t>
                </w:r>
                <w:r w:rsidR="009246AB">
                  <w:t xml:space="preserve"> Siebel CRM. The performance was improved 2</w:t>
                </w:r>
                <w:r w:rsidR="003446F8">
                  <w:t>.5X</w:t>
                </w:r>
                <w:r w:rsidR="009246AB">
                  <w:t xml:space="preserve"> with optimization.</w:t>
                </w:r>
                <w:r w:rsidR="00DE3950">
                  <w:t xml:space="preserve"> </w:t>
                </w:r>
                <w:r w:rsidR="00F60710">
                  <w:t xml:space="preserve"> </w:t>
                </w:r>
              </w:p>
              <w:p w14:paraId="5213DC99" w14:textId="38C277A1" w:rsidR="00907775" w:rsidRPr="00744FAA" w:rsidRDefault="00A82A68" w:rsidP="003813CD">
                <w:pPr>
                  <w:pStyle w:val="ContactInfo"/>
                  <w:numPr>
                    <w:ilvl w:val="0"/>
                    <w:numId w:val="5"/>
                  </w:numPr>
                  <w:spacing w:before="0" w:after="20"/>
                  <w:jc w:val="both"/>
                  <w:rPr>
                    <w:rFonts w:asciiTheme="majorHAnsi" w:eastAsiaTheme="majorEastAsia" w:hAnsiTheme="majorHAnsi" w:cstheme="majorBidi"/>
                    <w:b/>
                    <w:bCs/>
                    <w:caps/>
                    <w:lang w:val="en-IN"/>
                  </w:rPr>
                </w:pPr>
                <w:r>
                  <w:t>C</w:t>
                </w:r>
                <w:r w:rsidR="009845D0">
                  <w:t xml:space="preserve">reated </w:t>
                </w:r>
                <w:r w:rsidR="00671F72">
                  <w:t xml:space="preserve">SOAP based </w:t>
                </w:r>
                <w:r w:rsidR="0025378D">
                  <w:t xml:space="preserve">Business service </w:t>
                </w:r>
                <w:r w:rsidR="009845D0">
                  <w:t>methods</w:t>
                </w:r>
                <w:r>
                  <w:t xml:space="preserve"> in Signature Canvas Module</w:t>
                </w:r>
                <w:r w:rsidR="009845D0">
                  <w:t xml:space="preserve"> to convert </w:t>
                </w:r>
                <w:r w:rsidR="0025378D">
                  <w:t xml:space="preserve">Image </w:t>
                </w:r>
                <w:r w:rsidR="001F2FDB">
                  <w:t xml:space="preserve">from Base64 </w:t>
                </w:r>
                <w:r w:rsidR="0025378D">
                  <w:t>to JSON and store it to DB.</w:t>
                </w:r>
                <w:r w:rsidR="00D83A3E">
                  <w:t xml:space="preserve"> </w:t>
                </w:r>
                <w:r w:rsidR="00D83A3E" w:rsidRPr="00D83A3E">
                  <w:rPr>
                    <w:b/>
                    <w:i/>
                    <w:sz w:val="16"/>
                    <w:szCs w:val="16"/>
                  </w:rPr>
                  <w:t>(C++)</w:t>
                </w:r>
                <w:r w:rsidR="0025378D">
                  <w:t xml:space="preserve"> </w:t>
                </w:r>
              </w:p>
            </w:sdtContent>
          </w:sdt>
        </w:tc>
      </w:tr>
      <w:tr w:rsidR="00907775" w14:paraId="2DCC7C71" w14:textId="77777777" w:rsidTr="005E3953">
        <w:trPr>
          <w:trHeight w:val="3867"/>
        </w:trPr>
        <w:tc>
          <w:tcPr>
            <w:tcW w:w="20" w:type="dxa"/>
          </w:tcPr>
          <w:p w14:paraId="30D24D37" w14:textId="77777777" w:rsidR="00907775" w:rsidRDefault="00907775" w:rsidP="00E15F0E"/>
        </w:tc>
        <w:tc>
          <w:tcPr>
            <w:tcW w:w="10780" w:type="dxa"/>
          </w:tcPr>
          <w:sdt>
            <w:sdtPr>
              <w:rPr>
                <w:caps/>
                <w:sz w:val="18"/>
                <w:szCs w:val="18"/>
              </w:rPr>
              <w:id w:val="970869414"/>
            </w:sdtPr>
            <w:sdtEndPr>
              <w:rPr>
                <w:caps w:val="0"/>
              </w:rPr>
            </w:sdtEndPr>
            <w:sdtContent>
              <w:sdt>
                <w:sdtPr>
                  <w:rPr>
                    <w:caps/>
                    <w:sz w:val="18"/>
                    <w:szCs w:val="18"/>
                  </w:rPr>
                  <w:id w:val="302434271"/>
                </w:sdtPr>
                <w:sdtEndPr>
                  <w:rPr>
                    <w:caps w:val="0"/>
                  </w:rPr>
                </w:sdtEndPr>
                <w:sdtContent>
                  <w:p w14:paraId="159C3EC8" w14:textId="26C986D5" w:rsidR="00C66243" w:rsidRPr="005E5945" w:rsidRDefault="00C66243" w:rsidP="00426E46">
                    <w:pPr>
                      <w:pStyle w:val="ResumeText"/>
                      <w:spacing w:before="0" w:after="10"/>
                      <w:rPr>
                        <w:rStyle w:val="SubtleReference"/>
                        <w:b/>
                      </w:rPr>
                    </w:pPr>
                    <w:r>
                      <w:rPr>
                        <w:rStyle w:val="SubtleReference"/>
                        <w:b/>
                      </w:rPr>
                      <w:t>PROJECTS</w:t>
                    </w:r>
                    <w:r w:rsidR="00452779">
                      <w:rPr>
                        <w:rStyle w:val="SubtleReference"/>
                        <w:b/>
                      </w:rPr>
                      <w:t xml:space="preserve">   </w:t>
                    </w:r>
                    <w:r w:rsidR="00452779" w:rsidRPr="00452779">
                      <w:rPr>
                        <w:b/>
                        <w:i/>
                        <w:sz w:val="18"/>
                        <w:szCs w:val="18"/>
                      </w:rPr>
                      <w:t>More</w:t>
                    </w:r>
                    <w:r w:rsidR="00452779">
                      <w:rPr>
                        <w:b/>
                        <w:i/>
                        <w:sz w:val="18"/>
                        <w:szCs w:val="18"/>
                      </w:rPr>
                      <w:t xml:space="preserve"> Information on </w:t>
                    </w:r>
                    <w:hyperlink r:id="rId11" w:history="1">
                      <w:r w:rsidR="00452779" w:rsidRPr="000F5041">
                        <w:rPr>
                          <w:rStyle w:val="Hyperlink"/>
                          <w:b/>
                          <w:i/>
                          <w:color w:val="595959" w:themeColor="text1" w:themeTint="A6"/>
                          <w:sz w:val="18"/>
                          <w:szCs w:val="18"/>
                        </w:rPr>
                        <w:t>GitHub</w:t>
                      </w:r>
                    </w:hyperlink>
                  </w:p>
                  <w:p w14:paraId="4F41FE0E" w14:textId="3EE7016C" w:rsidR="006F60C7" w:rsidRPr="00086814" w:rsidRDefault="006F60C7" w:rsidP="006F60C7">
                    <w:pPr>
                      <w:pStyle w:val="ContactInfo"/>
                      <w:spacing w:before="0" w:after="10"/>
                      <w:jc w:val="left"/>
                      <w:rPr>
                        <w:rFonts w:eastAsiaTheme="majorEastAsia"/>
                      </w:rPr>
                    </w:pPr>
                    <w:r w:rsidRPr="00D25D22">
                      <w:rPr>
                        <w:rStyle w:val="Hyperlink"/>
                        <w:rFonts w:eastAsiaTheme="majorEastAsia" w:cstheme="minorHAnsi"/>
                        <w:b/>
                        <w:color w:val="595959" w:themeColor="text1" w:themeTint="A6"/>
                        <w:sz w:val="20"/>
                        <w:szCs w:val="20"/>
                        <w:u w:val="none"/>
                      </w:rPr>
                      <w:t>Distributed GeoSpatial Computation</w:t>
                    </w:r>
                    <w:r w:rsidRPr="00086814">
                      <w:rPr>
                        <w:b/>
                        <w:sz w:val="19"/>
                        <w:szCs w:val="19"/>
                      </w:rPr>
                      <w:t xml:space="preserve"> </w:t>
                    </w:r>
                    <w:r w:rsidR="00D11CBA">
                      <w:rPr>
                        <w:b/>
                        <w:sz w:val="19"/>
                        <w:szCs w:val="19"/>
                      </w:rPr>
                      <w:t xml:space="preserve">                                                                         </w:t>
                    </w:r>
                    <w:r w:rsidR="000376C2">
                      <w:rPr>
                        <w:b/>
                        <w:sz w:val="19"/>
                        <w:szCs w:val="19"/>
                      </w:rPr>
                      <w:t xml:space="preserve">                               </w:t>
                    </w:r>
                    <w:r w:rsidR="00D11CBA">
                      <w:rPr>
                        <w:b/>
                        <w:i/>
                        <w:sz w:val="16"/>
                        <w:szCs w:val="16"/>
                      </w:rPr>
                      <w:t>(</w:t>
                    </w:r>
                    <w:r w:rsidR="000376C2">
                      <w:rPr>
                        <w:b/>
                        <w:i/>
                        <w:sz w:val="16"/>
                        <w:szCs w:val="16"/>
                      </w:rPr>
                      <w:t>JAVA</w:t>
                    </w:r>
                    <w:r w:rsidR="00D11CBA">
                      <w:rPr>
                        <w:b/>
                        <w:i/>
                        <w:sz w:val="16"/>
                        <w:szCs w:val="16"/>
                      </w:rPr>
                      <w:t xml:space="preserve">, </w:t>
                    </w:r>
                    <w:r>
                      <w:rPr>
                        <w:b/>
                        <w:i/>
                        <w:sz w:val="16"/>
                        <w:szCs w:val="16"/>
                      </w:rPr>
                      <w:t>Apache Spark</w:t>
                    </w:r>
                    <w:r w:rsidRPr="00C97E68">
                      <w:rPr>
                        <w:b/>
                        <w:i/>
                        <w:sz w:val="16"/>
                        <w:szCs w:val="16"/>
                      </w:rPr>
                      <w:t>, H</w:t>
                    </w:r>
                    <w:r w:rsidR="003E60D1">
                      <w:rPr>
                        <w:b/>
                        <w:i/>
                        <w:sz w:val="16"/>
                        <w:szCs w:val="16"/>
                      </w:rPr>
                      <w:t>adoop</w:t>
                    </w:r>
                    <w:r w:rsidRPr="00C97E68">
                      <w:rPr>
                        <w:b/>
                        <w:i/>
                        <w:sz w:val="16"/>
                        <w:szCs w:val="16"/>
                      </w:rPr>
                      <w:t xml:space="preserve">, </w:t>
                    </w:r>
                    <w:r>
                      <w:rPr>
                        <w:b/>
                        <w:i/>
                        <w:sz w:val="16"/>
                        <w:szCs w:val="16"/>
                      </w:rPr>
                      <w:t>Map Reduce</w:t>
                    </w:r>
                    <w:r w:rsidR="00D11CBA">
                      <w:rPr>
                        <w:b/>
                        <w:i/>
                        <w:sz w:val="16"/>
                        <w:szCs w:val="16"/>
                      </w:rPr>
                      <w:t>)</w:t>
                    </w:r>
                    <w:r w:rsidRPr="00086814">
                      <w:rPr>
                        <w:b/>
                        <w:sz w:val="19"/>
                        <w:szCs w:val="19"/>
                      </w:rPr>
                      <w:t xml:space="preserve">  </w:t>
                    </w:r>
                  </w:p>
                  <w:p w14:paraId="31BC3F39" w14:textId="77777777" w:rsidR="006F60C7" w:rsidRDefault="006F60C7" w:rsidP="00396A4A">
                    <w:pPr>
                      <w:pStyle w:val="ContactInfo"/>
                      <w:numPr>
                        <w:ilvl w:val="0"/>
                        <w:numId w:val="14"/>
                      </w:numPr>
                      <w:spacing w:before="0" w:after="10"/>
                      <w:jc w:val="both"/>
                    </w:pPr>
                    <w:r w:rsidRPr="00CE1FC1">
                      <w:t>We perform spatial operations on the dataset distributed over HDFS and Spark cluster consisting of a master and two worker nodes</w:t>
                    </w:r>
                  </w:p>
                  <w:p w14:paraId="1DD239E9" w14:textId="77777777" w:rsidR="006F60C7" w:rsidRDefault="006F60C7" w:rsidP="00396A4A">
                    <w:pPr>
                      <w:pStyle w:val="ContactInfo"/>
                      <w:numPr>
                        <w:ilvl w:val="0"/>
                        <w:numId w:val="14"/>
                      </w:numPr>
                      <w:spacing w:before="0" w:after="10"/>
                      <w:jc w:val="both"/>
                    </w:pPr>
                    <w:r>
                      <w:t xml:space="preserve">We use New York City taxi dataset to create a 3D space-time cube, calculated the Hot Spots using Getis-ord statistic.  </w:t>
                    </w:r>
                  </w:p>
                  <w:p w14:paraId="37799886" w14:textId="167DAB66" w:rsidR="000376C2" w:rsidRPr="00BC3A76" w:rsidRDefault="000376C2" w:rsidP="000376C2">
                    <w:pPr>
                      <w:pStyle w:val="ContactInfo"/>
                      <w:spacing w:before="0" w:after="10"/>
                      <w:jc w:val="both"/>
                      <w:rPr>
                        <w:rFonts w:asciiTheme="majorHAnsi" w:eastAsiaTheme="majorEastAsia" w:hAnsiTheme="majorHAnsi"/>
                        <w:b/>
                        <w:sz w:val="19"/>
                        <w:szCs w:val="19"/>
                        <w:lang w:val="en-IN"/>
                      </w:rPr>
                    </w:pPr>
                    <w:r w:rsidRPr="00B129D8">
                      <w:rPr>
                        <w:b/>
                        <w:sz w:val="20"/>
                        <w:szCs w:val="20"/>
                      </w:rPr>
                      <w:t>An Interoperable framework for API Heterogeneity in Cloud Storage</w:t>
                    </w:r>
                    <w:r w:rsidRPr="00B129D8">
                      <w:rPr>
                        <w:b/>
                        <w:i/>
                        <w:sz w:val="19"/>
                        <w:szCs w:val="19"/>
                      </w:rPr>
                      <w:t xml:space="preserve"> </w:t>
                    </w:r>
                    <w:r>
                      <w:rPr>
                        <w:b/>
                        <w:i/>
                        <w:sz w:val="19"/>
                        <w:szCs w:val="19"/>
                      </w:rPr>
                      <w:t xml:space="preserve">                                                            </w:t>
                    </w:r>
                    <w:r w:rsidR="008D0E13">
                      <w:rPr>
                        <w:rFonts w:asciiTheme="majorHAnsi" w:eastAsiaTheme="majorEastAsia" w:hAnsiTheme="majorHAnsi"/>
                        <w:b/>
                        <w:i/>
                        <w:sz w:val="16"/>
                        <w:szCs w:val="16"/>
                        <w:lang w:val="en-IN"/>
                      </w:rPr>
                      <w:t>(JAVA,</w:t>
                    </w:r>
                    <w:r w:rsidRPr="00B129D8">
                      <w:rPr>
                        <w:rFonts w:asciiTheme="majorHAnsi" w:eastAsiaTheme="majorEastAsia" w:hAnsiTheme="majorHAnsi"/>
                        <w:b/>
                        <w:i/>
                        <w:sz w:val="16"/>
                        <w:szCs w:val="16"/>
                        <w:lang w:val="en-IN"/>
                      </w:rPr>
                      <w:t xml:space="preserve"> JAX-RS, REDIS, ANDROID</w:t>
                    </w:r>
                    <w:r>
                      <w:rPr>
                        <w:rFonts w:asciiTheme="majorHAnsi" w:eastAsiaTheme="majorEastAsia" w:hAnsiTheme="majorHAnsi"/>
                        <w:b/>
                        <w:i/>
                        <w:sz w:val="16"/>
                        <w:szCs w:val="16"/>
                        <w:lang w:val="en-IN"/>
                      </w:rPr>
                      <w:t>)</w:t>
                    </w:r>
                    <w:r>
                      <w:rPr>
                        <w:rFonts w:asciiTheme="majorHAnsi" w:eastAsiaTheme="majorEastAsia" w:hAnsiTheme="majorHAnsi"/>
                        <w:b/>
                        <w:sz w:val="16"/>
                        <w:szCs w:val="16"/>
                        <w:lang w:val="en-IN"/>
                      </w:rPr>
                      <w:t xml:space="preserve">        </w:t>
                    </w:r>
                  </w:p>
                  <w:p w14:paraId="4EDD0CBE" w14:textId="77014D19" w:rsidR="000376C2" w:rsidRDefault="000376C2" w:rsidP="00396A4A">
                    <w:pPr>
                      <w:pStyle w:val="ContactInfo"/>
                      <w:numPr>
                        <w:ilvl w:val="0"/>
                        <w:numId w:val="14"/>
                      </w:numPr>
                      <w:spacing w:before="0" w:after="10"/>
                      <w:jc w:val="both"/>
                    </w:pPr>
                    <w:r w:rsidRPr="0016541E">
                      <w:t>Th</w:t>
                    </w:r>
                    <w:r w:rsidR="00A15085">
                      <w:t>e</w:t>
                    </w:r>
                    <w:r w:rsidRPr="0016541E">
                      <w:t xml:space="preserve"> project provides an interoperable framework between cloud vendors addressing </w:t>
                    </w:r>
                    <w:r>
                      <w:t>the issues of API Heterogeneity</w:t>
                    </w:r>
                  </w:p>
                  <w:p w14:paraId="113EBA7B" w14:textId="77777777" w:rsidR="000376C2" w:rsidRPr="00250773" w:rsidRDefault="000376C2" w:rsidP="00396A4A">
                    <w:pPr>
                      <w:pStyle w:val="ContactInfo"/>
                      <w:numPr>
                        <w:ilvl w:val="0"/>
                        <w:numId w:val="14"/>
                      </w:numPr>
                      <w:spacing w:before="0" w:after="10"/>
                      <w:jc w:val="both"/>
                    </w:pPr>
                    <w:r>
                      <w:t xml:space="preserve">Adapting to various cloud APIs like Google Drive and Dropbox to perform CRUD operations, built along with REDIS cache management. Created RESTful web services and API calls are made through Android.  </w:t>
                    </w:r>
                  </w:p>
                  <w:p w14:paraId="626B4024" w14:textId="411DB39A" w:rsidR="006F60C7" w:rsidRPr="00B326C4" w:rsidRDefault="00973A2F" w:rsidP="006F60C7">
                    <w:pPr>
                      <w:pStyle w:val="ContactInfo"/>
                      <w:spacing w:before="0" w:after="10"/>
                      <w:jc w:val="left"/>
                      <w:rPr>
                        <w:rFonts w:asciiTheme="majorHAnsi" w:eastAsiaTheme="majorEastAsia" w:hAnsiTheme="majorHAnsi" w:cstheme="majorHAnsi"/>
                        <w:b/>
                        <w:sz w:val="19"/>
                        <w:szCs w:val="19"/>
                      </w:rPr>
                    </w:pPr>
                    <w:hyperlink r:id="rId12" w:history="1">
                      <w:r w:rsidR="006F60C7" w:rsidRPr="006D097B">
                        <w:rPr>
                          <w:rStyle w:val="Hyperlink"/>
                          <w:rFonts w:asciiTheme="majorHAnsi" w:eastAsiaTheme="majorEastAsia" w:hAnsiTheme="majorHAnsi" w:cstheme="majorHAnsi"/>
                          <w:b/>
                          <w:color w:val="595959" w:themeColor="text1" w:themeTint="A6"/>
                          <w:sz w:val="20"/>
                          <w:szCs w:val="20"/>
                          <w:u w:val="none"/>
                        </w:rPr>
                        <w:t>Distributed Database and Parallel Processing</w:t>
                      </w:r>
                    </w:hyperlink>
                    <w:r w:rsidR="006F60C7">
                      <w:rPr>
                        <w:rFonts w:asciiTheme="majorHAnsi" w:eastAsiaTheme="majorEastAsia" w:hAnsiTheme="majorHAnsi" w:cstheme="majorHAnsi"/>
                        <w:b/>
                        <w:sz w:val="19"/>
                        <w:szCs w:val="19"/>
                      </w:rPr>
                      <w:t xml:space="preserve"> </w:t>
                    </w:r>
                    <w:r w:rsidR="00FF1638">
                      <w:rPr>
                        <w:rFonts w:asciiTheme="majorHAnsi" w:eastAsiaTheme="majorEastAsia" w:hAnsiTheme="majorHAnsi" w:cstheme="majorHAnsi"/>
                        <w:b/>
                        <w:sz w:val="19"/>
                        <w:szCs w:val="19"/>
                      </w:rPr>
                      <w:t xml:space="preserve">                                                                                                     </w:t>
                    </w:r>
                    <w:r w:rsidR="004B41CA">
                      <w:rPr>
                        <w:rFonts w:asciiTheme="majorHAnsi" w:eastAsiaTheme="majorEastAsia" w:hAnsiTheme="majorHAnsi" w:cstheme="majorHAnsi"/>
                        <w:b/>
                        <w:sz w:val="19"/>
                        <w:szCs w:val="19"/>
                      </w:rPr>
                      <w:t xml:space="preserve">                   </w:t>
                    </w:r>
                    <w:r w:rsidR="00FF1638">
                      <w:rPr>
                        <w:rFonts w:asciiTheme="majorHAnsi" w:eastAsiaTheme="majorEastAsia" w:hAnsiTheme="majorHAnsi" w:cstheme="majorHAnsi"/>
                        <w:b/>
                        <w:i/>
                        <w:sz w:val="16"/>
                        <w:szCs w:val="16"/>
                      </w:rPr>
                      <w:t>(</w:t>
                    </w:r>
                    <w:r w:rsidR="004B41CA">
                      <w:rPr>
                        <w:rFonts w:asciiTheme="majorHAnsi" w:eastAsiaTheme="majorEastAsia" w:hAnsiTheme="majorHAnsi" w:cstheme="majorHAnsi"/>
                        <w:b/>
                        <w:i/>
                        <w:sz w:val="16"/>
                        <w:szCs w:val="16"/>
                      </w:rPr>
                      <w:t>PYTHON,</w:t>
                    </w:r>
                    <w:r w:rsidR="008D2F5D">
                      <w:rPr>
                        <w:rFonts w:asciiTheme="majorHAnsi" w:eastAsiaTheme="majorEastAsia" w:hAnsiTheme="majorHAnsi" w:cstheme="majorHAnsi"/>
                        <w:b/>
                        <w:i/>
                        <w:sz w:val="16"/>
                        <w:szCs w:val="16"/>
                      </w:rPr>
                      <w:t xml:space="preserve"> </w:t>
                    </w:r>
                    <w:r w:rsidR="00FF1638">
                      <w:rPr>
                        <w:rFonts w:asciiTheme="majorHAnsi" w:eastAsiaTheme="majorEastAsia" w:hAnsiTheme="majorHAnsi" w:cstheme="majorHAnsi"/>
                        <w:b/>
                        <w:i/>
                        <w:sz w:val="16"/>
                        <w:szCs w:val="16"/>
                      </w:rPr>
                      <w:t>POSTGRES)</w:t>
                    </w:r>
                    <w:r w:rsidR="006F60C7">
                      <w:rPr>
                        <w:rFonts w:asciiTheme="majorHAnsi" w:eastAsiaTheme="majorEastAsia" w:hAnsiTheme="majorHAnsi" w:cstheme="majorHAnsi"/>
                        <w:b/>
                        <w:sz w:val="16"/>
                        <w:szCs w:val="16"/>
                      </w:rPr>
                      <w:t xml:space="preserve">  </w:t>
                    </w:r>
                    <w:hyperlink r:id="rId13" w:history="1"/>
                    <w:r w:rsidR="006F60C7">
                      <w:rPr>
                        <w:rFonts w:eastAsiaTheme="majorEastAsia"/>
                      </w:rPr>
                      <w:t xml:space="preserve">        </w:t>
                    </w:r>
                  </w:p>
                  <w:p w14:paraId="47887ED8" w14:textId="77777777" w:rsidR="006F60C7" w:rsidRDefault="006F60C7" w:rsidP="00396A4A">
                    <w:pPr>
                      <w:pStyle w:val="ContactInfo"/>
                      <w:numPr>
                        <w:ilvl w:val="0"/>
                        <w:numId w:val="14"/>
                      </w:numPr>
                      <w:spacing w:before="0" w:after="10"/>
                      <w:jc w:val="both"/>
                      <w:rPr>
                        <w:rFonts w:eastAsiaTheme="majorEastAsia"/>
                      </w:rPr>
                    </w:pPr>
                    <w:r>
                      <w:rPr>
                        <w:rFonts w:eastAsiaTheme="majorEastAsia"/>
                      </w:rPr>
                      <w:t xml:space="preserve">We fragment the dataset using Range partition and Round Robin partition </w:t>
                    </w:r>
                    <w:r>
                      <w:t>to increase the query efficiency and degree of parallelism.</w:t>
                    </w:r>
                  </w:p>
                  <w:p w14:paraId="5A77062D" w14:textId="77777777" w:rsidR="006F60C7" w:rsidRPr="00F40F73" w:rsidRDefault="006F60C7" w:rsidP="00396A4A">
                    <w:pPr>
                      <w:pStyle w:val="ContactInfo"/>
                      <w:numPr>
                        <w:ilvl w:val="0"/>
                        <w:numId w:val="14"/>
                      </w:numPr>
                      <w:spacing w:before="0" w:after="10"/>
                      <w:jc w:val="both"/>
                      <w:rPr>
                        <w:rFonts w:eastAsiaTheme="majorEastAsia"/>
                      </w:rPr>
                    </w:pPr>
                    <w:r>
                      <w:rPr>
                        <w:rFonts w:eastAsiaTheme="majorEastAsia"/>
                      </w:rPr>
                      <w:t>Implemented Range queries, Point queries, Parallel sort &amp; Parallel Joins using threads and compared their performance</w:t>
                    </w:r>
                  </w:p>
                  <w:p w14:paraId="7CE16D7E" w14:textId="7A2D5066" w:rsidR="00950B3B" w:rsidRPr="00B326C4" w:rsidRDefault="00950B3B" w:rsidP="00950B3B">
                    <w:pPr>
                      <w:pStyle w:val="ContactInfo"/>
                      <w:jc w:val="left"/>
                      <w:rPr>
                        <w:rFonts w:asciiTheme="majorHAnsi" w:eastAsiaTheme="majorEastAsia" w:hAnsiTheme="majorHAnsi" w:cstheme="majorHAnsi"/>
                        <w:b/>
                        <w:sz w:val="19"/>
                        <w:szCs w:val="19"/>
                      </w:rPr>
                    </w:pPr>
                    <w:r>
                      <w:rPr>
                        <w:b/>
                        <w:sz w:val="20"/>
                        <w:szCs w:val="20"/>
                      </w:rPr>
                      <w:t xml:space="preserve">Information </w:t>
                    </w:r>
                    <w:r w:rsidR="00884DEA">
                      <w:rPr>
                        <w:b/>
                        <w:sz w:val="20"/>
                        <w:szCs w:val="20"/>
                      </w:rPr>
                      <w:t>D</w:t>
                    </w:r>
                    <w:r>
                      <w:rPr>
                        <w:b/>
                        <w:sz w:val="20"/>
                        <w:szCs w:val="20"/>
                      </w:rPr>
                      <w:t>issemination on a large graph using Yelp dataset</w:t>
                    </w:r>
                    <w:r w:rsidR="00561966">
                      <w:rPr>
                        <w:rFonts w:asciiTheme="majorHAnsi" w:eastAsiaTheme="majorEastAsia" w:hAnsiTheme="majorHAnsi" w:cstheme="majorHAnsi"/>
                        <w:b/>
                        <w:sz w:val="19"/>
                        <w:szCs w:val="19"/>
                      </w:rPr>
                      <w:t xml:space="preserve">   </w:t>
                    </w:r>
                    <w:r>
                      <w:rPr>
                        <w:rFonts w:asciiTheme="majorHAnsi" w:eastAsiaTheme="majorEastAsia" w:hAnsiTheme="majorHAnsi" w:cstheme="majorHAnsi"/>
                        <w:b/>
                        <w:sz w:val="19"/>
                        <w:szCs w:val="19"/>
                      </w:rPr>
                      <w:t xml:space="preserve"> </w:t>
                    </w:r>
                    <w:r w:rsidR="00750C3B">
                      <w:rPr>
                        <w:rFonts w:asciiTheme="majorHAnsi" w:eastAsiaTheme="majorEastAsia" w:hAnsiTheme="majorHAnsi" w:cstheme="majorHAnsi"/>
                        <w:b/>
                        <w:sz w:val="19"/>
                        <w:szCs w:val="19"/>
                      </w:rPr>
                      <w:t xml:space="preserve">                                        </w:t>
                    </w:r>
                    <w:r>
                      <w:rPr>
                        <w:rFonts w:asciiTheme="majorHAnsi" w:eastAsiaTheme="majorEastAsia" w:hAnsiTheme="majorHAnsi" w:cstheme="majorHAnsi"/>
                        <w:b/>
                        <w:sz w:val="19"/>
                        <w:szCs w:val="19"/>
                      </w:rPr>
                      <w:t xml:space="preserve">       </w:t>
                    </w:r>
                    <w:r w:rsidRPr="002D105C">
                      <w:rPr>
                        <w:rFonts w:asciiTheme="majorHAnsi" w:eastAsiaTheme="majorEastAsia" w:hAnsiTheme="majorHAnsi" w:cstheme="majorHAnsi"/>
                        <w:b/>
                        <w:i/>
                        <w:sz w:val="19"/>
                        <w:szCs w:val="19"/>
                      </w:rPr>
                      <w:t>(</w:t>
                    </w:r>
                    <w:r w:rsidRPr="002D105C">
                      <w:rPr>
                        <w:rFonts w:asciiTheme="majorHAnsi" w:eastAsiaTheme="majorEastAsia" w:hAnsiTheme="majorHAnsi" w:cstheme="majorHAnsi"/>
                        <w:b/>
                        <w:i/>
                        <w:sz w:val="16"/>
                        <w:szCs w:val="16"/>
                      </w:rPr>
                      <w:t>SQLITE, PYTHON, SKLEARN, GENSIM, NEO4J)</w:t>
                    </w:r>
                    <w:r>
                      <w:rPr>
                        <w:rFonts w:asciiTheme="majorHAnsi" w:eastAsiaTheme="majorEastAsia" w:hAnsiTheme="majorHAnsi" w:cstheme="majorHAnsi"/>
                        <w:b/>
                        <w:sz w:val="16"/>
                        <w:szCs w:val="16"/>
                      </w:rPr>
                      <w:t xml:space="preserve">    </w:t>
                    </w:r>
                  </w:p>
                  <w:p w14:paraId="6F326F49" w14:textId="520E0000" w:rsidR="00950B3B" w:rsidRPr="00C55925" w:rsidRDefault="00950B3B" w:rsidP="00950B3B">
                    <w:pPr>
                      <w:pStyle w:val="ContactInfo"/>
                      <w:numPr>
                        <w:ilvl w:val="0"/>
                        <w:numId w:val="14"/>
                      </w:numPr>
                      <w:jc w:val="both"/>
                      <w:rPr>
                        <w:rFonts w:eastAsiaTheme="majorEastAsia"/>
                      </w:rPr>
                    </w:pPr>
                    <w:r>
                      <w:rPr>
                        <w:rFonts w:eastAsiaTheme="majorEastAsia"/>
                      </w:rPr>
                      <w:t>Increase the information spread of</w:t>
                    </w:r>
                    <w:r w:rsidR="0052635F">
                      <w:rPr>
                        <w:rFonts w:eastAsiaTheme="majorEastAsia"/>
                      </w:rPr>
                      <w:t xml:space="preserve"> a</w:t>
                    </w:r>
                    <w:r>
                      <w:rPr>
                        <w:rFonts w:eastAsiaTheme="majorEastAsia"/>
                      </w:rPr>
                      <w:t xml:space="preserve"> new </w:t>
                    </w:r>
                    <w:r w:rsidR="00A13A89">
                      <w:rPr>
                        <w:rFonts w:eastAsiaTheme="majorEastAsia"/>
                      </w:rPr>
                      <w:t>business</w:t>
                    </w:r>
                    <w:r>
                      <w:rPr>
                        <w:rFonts w:eastAsiaTheme="majorEastAsia"/>
                      </w:rPr>
                      <w:t xml:space="preserve"> </w:t>
                    </w:r>
                    <w:r w:rsidRPr="00C55925">
                      <w:rPr>
                        <w:rFonts w:eastAsiaTheme="majorEastAsia"/>
                      </w:rPr>
                      <w:t xml:space="preserve">by adding edges </w:t>
                    </w:r>
                    <w:r>
                      <w:rPr>
                        <w:rFonts w:eastAsiaTheme="majorEastAsia"/>
                      </w:rPr>
                      <w:t>to the likeminded influential</w:t>
                    </w:r>
                    <w:r w:rsidRPr="00C55925">
                      <w:rPr>
                        <w:rFonts w:eastAsiaTheme="majorEastAsia"/>
                      </w:rPr>
                      <w:t xml:space="preserve"> </w:t>
                    </w:r>
                    <w:r w:rsidR="00C308E9">
                      <w:rPr>
                        <w:rFonts w:eastAsiaTheme="majorEastAsia"/>
                      </w:rPr>
                      <w:t>users</w:t>
                    </w:r>
                    <w:r>
                      <w:rPr>
                        <w:rFonts w:eastAsiaTheme="majorEastAsia"/>
                      </w:rPr>
                      <w:t xml:space="preserve"> in the graph. </w:t>
                    </w:r>
                  </w:p>
                  <w:p w14:paraId="7CE42EBD" w14:textId="0E8FBEDD" w:rsidR="00950B3B" w:rsidRDefault="00950B3B" w:rsidP="00950B3B">
                    <w:pPr>
                      <w:pStyle w:val="ContactInfo"/>
                      <w:numPr>
                        <w:ilvl w:val="0"/>
                        <w:numId w:val="14"/>
                      </w:numPr>
                      <w:spacing w:before="0" w:after="10"/>
                      <w:jc w:val="both"/>
                      <w:rPr>
                        <w:rFonts w:eastAsiaTheme="majorEastAsia"/>
                      </w:rPr>
                    </w:pPr>
                    <w:r>
                      <w:rPr>
                        <w:rFonts w:eastAsiaTheme="majorEastAsia"/>
                      </w:rPr>
                      <w:t>Implemented topic sensitive Pagerank and K-means cluster</w:t>
                    </w:r>
                    <w:r w:rsidR="00526EA6">
                      <w:rPr>
                        <w:rFonts w:eastAsiaTheme="majorEastAsia"/>
                      </w:rPr>
                      <w:t>ed</w:t>
                    </w:r>
                    <w:r>
                      <w:rPr>
                        <w:rFonts w:eastAsiaTheme="majorEastAsia"/>
                      </w:rPr>
                      <w:t xml:space="preserve"> PageRank, r</w:t>
                    </w:r>
                    <w:r w:rsidRPr="00D9575E">
                      <w:rPr>
                        <w:rFonts w:eastAsiaTheme="majorEastAsia"/>
                      </w:rPr>
                      <w:t>esulted in 2X Information spread</w:t>
                    </w:r>
                    <w:r>
                      <w:rPr>
                        <w:rFonts w:eastAsiaTheme="majorEastAsia"/>
                      </w:rPr>
                      <w:t xml:space="preserve"> in a simulated environment</w:t>
                    </w:r>
                    <w:r w:rsidRPr="00D9575E">
                      <w:rPr>
                        <w:rFonts w:eastAsiaTheme="majorEastAsia"/>
                      </w:rPr>
                      <w:t>.</w:t>
                    </w:r>
                  </w:p>
                  <w:p w14:paraId="6EEAA618" w14:textId="24EB31B1" w:rsidR="00A02EC1" w:rsidRPr="00B12C96" w:rsidRDefault="00A02EC1" w:rsidP="00426E46">
                    <w:pPr>
                      <w:pStyle w:val="ContactInfo"/>
                      <w:spacing w:before="0" w:after="10"/>
                      <w:jc w:val="both"/>
                      <w:rPr>
                        <w:sz w:val="19"/>
                        <w:szCs w:val="19"/>
                      </w:rPr>
                    </w:pPr>
                    <w:r w:rsidRPr="00405E8A">
                      <w:rPr>
                        <w:rFonts w:cstheme="minorHAnsi"/>
                        <w:b/>
                        <w:sz w:val="20"/>
                        <w:szCs w:val="20"/>
                      </w:rPr>
                      <w:t>Online Grievance Redressal System</w:t>
                    </w:r>
                    <w:r>
                      <w:rPr>
                        <w:rFonts w:asciiTheme="majorHAnsi" w:hAnsiTheme="majorHAnsi"/>
                        <w:b/>
                        <w:sz w:val="19"/>
                        <w:szCs w:val="19"/>
                      </w:rPr>
                      <w:t xml:space="preserve"> </w:t>
                    </w:r>
                    <w:r w:rsidR="00E57DD3">
                      <w:rPr>
                        <w:rFonts w:asciiTheme="majorHAnsi" w:hAnsiTheme="majorHAnsi"/>
                        <w:b/>
                        <w:sz w:val="19"/>
                        <w:szCs w:val="19"/>
                      </w:rPr>
                      <w:t xml:space="preserve">                                                                                                                   </w:t>
                    </w:r>
                    <w:r w:rsidR="00E57DD3">
                      <w:rPr>
                        <w:rFonts w:asciiTheme="majorHAnsi" w:hAnsiTheme="majorHAnsi"/>
                        <w:b/>
                        <w:i/>
                        <w:sz w:val="16"/>
                        <w:szCs w:val="16"/>
                      </w:rPr>
                      <w:t>(JA</w:t>
                    </w:r>
                    <w:r w:rsidRPr="00B12C96">
                      <w:rPr>
                        <w:rFonts w:asciiTheme="majorHAnsi" w:hAnsiTheme="majorHAnsi"/>
                        <w:b/>
                        <w:i/>
                        <w:sz w:val="16"/>
                        <w:szCs w:val="16"/>
                      </w:rPr>
                      <w:t>VA SPRING MVC, JSP, HIBERNATE</w:t>
                    </w:r>
                    <w:r w:rsidR="00E57DD3">
                      <w:rPr>
                        <w:rFonts w:asciiTheme="majorHAnsi" w:hAnsiTheme="majorHAnsi"/>
                        <w:b/>
                        <w:i/>
                        <w:sz w:val="16"/>
                        <w:szCs w:val="16"/>
                      </w:rPr>
                      <w:t>)</w:t>
                    </w:r>
                    <w:r>
                      <w:rPr>
                        <w:rFonts w:asciiTheme="majorHAnsi" w:hAnsiTheme="majorHAnsi"/>
                        <w:b/>
                        <w:i/>
                        <w:sz w:val="16"/>
                        <w:szCs w:val="16"/>
                      </w:rPr>
                      <w:t xml:space="preserve">  </w:t>
                    </w:r>
                    <w:r w:rsidR="00321834">
                      <w:rPr>
                        <w:rFonts w:asciiTheme="majorHAnsi" w:hAnsiTheme="majorHAnsi"/>
                        <w:b/>
                        <w:i/>
                        <w:sz w:val="16"/>
                        <w:szCs w:val="16"/>
                      </w:rPr>
                      <w:t xml:space="preserve">       </w:t>
                    </w:r>
                  </w:p>
                  <w:p w14:paraId="34707F1F" w14:textId="5D86BFF2" w:rsidR="00A02EC1" w:rsidRDefault="00A02EC1" w:rsidP="00396A4A">
                    <w:pPr>
                      <w:pStyle w:val="ContactInfo"/>
                      <w:numPr>
                        <w:ilvl w:val="0"/>
                        <w:numId w:val="14"/>
                      </w:numPr>
                      <w:spacing w:before="0" w:after="10"/>
                      <w:jc w:val="both"/>
                    </w:pPr>
                    <w:r>
                      <w:t xml:space="preserve">An e-complaint web portal </w:t>
                    </w:r>
                    <w:r w:rsidR="009B06B3">
                      <w:t>created with five different actors (UML) interaction, &amp;</w:t>
                    </w:r>
                    <w:r>
                      <w:t xml:space="preserve"> </w:t>
                    </w:r>
                    <w:r w:rsidR="009B06B3">
                      <w:t>the s</w:t>
                    </w:r>
                    <w:r>
                      <w:t>ystem is automated to validate the complaints.</w:t>
                    </w:r>
                  </w:p>
                  <w:p w14:paraId="4ACB5AB2" w14:textId="391E4F5C" w:rsidR="00A02EC1" w:rsidRDefault="00A02EC1" w:rsidP="00396A4A">
                    <w:pPr>
                      <w:pStyle w:val="ContactInfo"/>
                      <w:numPr>
                        <w:ilvl w:val="0"/>
                        <w:numId w:val="14"/>
                      </w:numPr>
                      <w:spacing w:before="0" w:after="10"/>
                      <w:jc w:val="both"/>
                    </w:pPr>
                    <w:r>
                      <w:t>A forum based platform is created for discussion, allowing NGOs to help redress the issue. Project was ranked top 100 in IBM’s TGMC.</w:t>
                    </w:r>
                  </w:p>
                  <w:p w14:paraId="3F781E76" w14:textId="11ADD8A1" w:rsidR="00A02EC1" w:rsidRPr="006678B1" w:rsidRDefault="00A02EC1" w:rsidP="00426E46">
                    <w:pPr>
                      <w:pStyle w:val="ContactInfo"/>
                      <w:spacing w:before="0" w:after="10"/>
                      <w:jc w:val="both"/>
                      <w:rPr>
                        <w:b/>
                        <w:sz w:val="19"/>
                        <w:szCs w:val="19"/>
                      </w:rPr>
                    </w:pPr>
                    <w:r w:rsidRPr="00D25D22">
                      <w:rPr>
                        <w:b/>
                        <w:sz w:val="20"/>
                        <w:szCs w:val="20"/>
                      </w:rPr>
                      <w:t xml:space="preserve">GeeknFreak – An </w:t>
                    </w:r>
                    <w:r w:rsidR="003F6847" w:rsidRPr="00D25D22">
                      <w:rPr>
                        <w:b/>
                        <w:sz w:val="20"/>
                        <w:szCs w:val="20"/>
                      </w:rPr>
                      <w:t>Information Oriented Website</w:t>
                    </w:r>
                    <w:r w:rsidR="003F6847">
                      <w:rPr>
                        <w:b/>
                        <w:sz w:val="19"/>
                        <w:szCs w:val="19"/>
                      </w:rPr>
                      <w:t xml:space="preserve"> </w:t>
                    </w:r>
                    <w:r w:rsidR="004001B0">
                      <w:rPr>
                        <w:b/>
                        <w:sz w:val="19"/>
                        <w:szCs w:val="19"/>
                      </w:rPr>
                      <w:t xml:space="preserve">                                                                                            </w:t>
                    </w:r>
                    <w:r w:rsidR="004001B0">
                      <w:rPr>
                        <w:b/>
                        <w:i/>
                        <w:sz w:val="16"/>
                        <w:szCs w:val="16"/>
                      </w:rPr>
                      <w:t>(H</w:t>
                    </w:r>
                    <w:r w:rsidRPr="00A02EC1">
                      <w:rPr>
                        <w:b/>
                        <w:i/>
                        <w:sz w:val="16"/>
                        <w:szCs w:val="16"/>
                      </w:rPr>
                      <w:t>TML, CSS, PHP, ANGULAR, MYSQL</w:t>
                    </w:r>
                    <w:r w:rsidR="004001B0">
                      <w:rPr>
                        <w:b/>
                        <w:i/>
                        <w:sz w:val="16"/>
                        <w:szCs w:val="16"/>
                      </w:rPr>
                      <w:t>)</w:t>
                    </w:r>
                    <w:r>
                      <w:rPr>
                        <w:b/>
                        <w:sz w:val="16"/>
                        <w:szCs w:val="16"/>
                      </w:rPr>
                      <w:t xml:space="preserve">         </w:t>
                    </w:r>
                    <w:r w:rsidR="00321834">
                      <w:rPr>
                        <w:b/>
                        <w:sz w:val="16"/>
                        <w:szCs w:val="16"/>
                      </w:rPr>
                      <w:t xml:space="preserve">  </w:t>
                    </w:r>
                  </w:p>
                  <w:p w14:paraId="67150E25" w14:textId="5D904DD6" w:rsidR="00907775" w:rsidRPr="00A02EC1" w:rsidRDefault="00A02EC1" w:rsidP="00396A4A">
                    <w:pPr>
                      <w:pStyle w:val="ContactInfo"/>
                      <w:numPr>
                        <w:ilvl w:val="0"/>
                        <w:numId w:val="14"/>
                      </w:numPr>
                      <w:spacing w:before="0" w:after="10"/>
                      <w:jc w:val="both"/>
                      <w:rPr>
                        <w:rFonts w:eastAsiaTheme="majorEastAsia"/>
                      </w:rPr>
                    </w:pPr>
                    <w:r w:rsidRPr="00BA740D">
                      <w:t xml:space="preserve">Geeknfreak is </w:t>
                    </w:r>
                    <w:r w:rsidR="00F40F73">
                      <w:t xml:space="preserve">a </w:t>
                    </w:r>
                    <w:r>
                      <w:t>web</w:t>
                    </w:r>
                    <w:r w:rsidRPr="00BA740D">
                      <w:t>site designed to provide technical information</w:t>
                    </w:r>
                    <w:r>
                      <w:t>. Created a CMS tool to post the articles using PHP and MySQL.</w:t>
                    </w:r>
                    <w:r w:rsidR="00B864B4">
                      <w:rPr>
                        <w:rFonts w:eastAsiaTheme="majorEastAsia"/>
                      </w:rPr>
                      <w:t xml:space="preserve"> </w:t>
                    </w:r>
                  </w:p>
                </w:sdtContent>
              </w:sdt>
            </w:sdtContent>
          </w:sdt>
        </w:tc>
      </w:tr>
    </w:tbl>
    <w:p w14:paraId="000547AE" w14:textId="077F7BC5" w:rsidR="00094088" w:rsidRDefault="00973A2F" w:rsidP="001F65A7">
      <w:pPr>
        <w:spacing w:before="0" w:after="0" w:line="120" w:lineRule="auto"/>
        <w:rPr>
          <w:rStyle w:val="SubtleReference"/>
          <w:b/>
          <w:color w:val="418AB3" w:themeColor="accent1"/>
        </w:rPr>
      </w:pPr>
      <w:r>
        <w:rPr>
          <w:rStyle w:val="SubtleReference"/>
          <w:b/>
          <w:color w:val="418AB3" w:themeColor="accent1"/>
        </w:rPr>
        <w:pict w14:anchorId="356CD9E3">
          <v:rect id="_x0000_i1025" style="width:540pt;height:.3pt" o:hralign="center" o:hrstd="t" o:hrnoshade="t" o:hr="t" fillcolor="#418ab3 [3204]" stroked="f"/>
        </w:pict>
      </w:r>
    </w:p>
    <w:p w14:paraId="381DA161" w14:textId="22E3C9D9" w:rsidR="006746D7" w:rsidRDefault="006746D7" w:rsidP="006746D7">
      <w:pPr>
        <w:pStyle w:val="ResumeText"/>
        <w:spacing w:before="0" w:after="10"/>
        <w:rPr>
          <w:rStyle w:val="SubtleReference"/>
          <w:b/>
          <w:sz w:val="18"/>
          <w:szCs w:val="18"/>
        </w:rPr>
      </w:pPr>
      <w:r>
        <w:rPr>
          <w:rStyle w:val="SubtleReference"/>
          <w:b/>
        </w:rPr>
        <w:t>ACHIEVEMENTS</w:t>
      </w:r>
    </w:p>
    <w:p w14:paraId="638A0E6F" w14:textId="58F65648" w:rsidR="00094088" w:rsidRPr="00C87331" w:rsidRDefault="00C87331" w:rsidP="00321834">
      <w:pPr>
        <w:pStyle w:val="ContactInfo"/>
        <w:numPr>
          <w:ilvl w:val="0"/>
          <w:numId w:val="14"/>
        </w:numPr>
        <w:jc w:val="left"/>
      </w:pPr>
      <w:r w:rsidRPr="00C87331">
        <w:t>Competitive</w:t>
      </w:r>
      <w:r w:rsidR="00094088" w:rsidRPr="00C87331">
        <w:t xml:space="preserve"> programming Hackerrank</w:t>
      </w:r>
      <w:r w:rsidR="00321834">
        <w:t xml:space="preserve">, </w:t>
      </w:r>
      <w:r w:rsidR="00094088" w:rsidRPr="00C87331">
        <w:t>won bronze medal in Worldwide Codesprint and University Code Sprint</w:t>
      </w:r>
      <w:r w:rsidR="00321834">
        <w:t xml:space="preserve">               </w:t>
      </w:r>
      <w:r w:rsidR="00321834">
        <w:rPr>
          <w:b/>
        </w:rPr>
        <w:t>Link</w:t>
      </w:r>
      <w:r w:rsidR="00321834" w:rsidRPr="000E5E91">
        <w:rPr>
          <w:b/>
        </w:rPr>
        <w:t xml:space="preserve">: </w:t>
      </w:r>
      <w:hyperlink r:id="rId14" w:history="1">
        <w:r w:rsidR="00321834" w:rsidRPr="00321834">
          <w:rPr>
            <w:rStyle w:val="Hyperlink"/>
            <w:b/>
            <w:color w:val="404040" w:themeColor="text1" w:themeTint="BF"/>
          </w:rPr>
          <w:t>Hackerrank</w:t>
        </w:r>
      </w:hyperlink>
    </w:p>
    <w:p w14:paraId="291D62D4" w14:textId="2E17B019" w:rsidR="00094088" w:rsidRDefault="00094088" w:rsidP="006E5D5C">
      <w:pPr>
        <w:pStyle w:val="ContactInfo"/>
        <w:numPr>
          <w:ilvl w:val="0"/>
          <w:numId w:val="14"/>
        </w:numPr>
        <w:spacing w:before="0"/>
        <w:jc w:val="left"/>
      </w:pPr>
      <w:r w:rsidRPr="00C87331">
        <w:t xml:space="preserve">Ranked </w:t>
      </w:r>
      <w:r w:rsidR="00E93AB6">
        <w:t>top 3000 globally (</w:t>
      </w:r>
      <w:r w:rsidRPr="00C87331">
        <w:t>99</w:t>
      </w:r>
      <w:r w:rsidRPr="00E6129D">
        <w:rPr>
          <w:vertAlign w:val="superscript"/>
        </w:rPr>
        <w:t>th</w:t>
      </w:r>
      <w:r w:rsidRPr="00C87331">
        <w:t xml:space="preserve"> percentile</w:t>
      </w:r>
      <w:r w:rsidR="00E93AB6">
        <w:t>)</w:t>
      </w:r>
      <w:r w:rsidRPr="00C87331">
        <w:t xml:space="preserve"> in Leetcode</w:t>
      </w:r>
      <w:r w:rsidR="00E93AB6">
        <w:t xml:space="preserve"> </w:t>
      </w:r>
      <w:r w:rsidR="00345E10">
        <w:t>and 9</w:t>
      </w:r>
      <w:r w:rsidR="0040738C">
        <w:t>2nd</w:t>
      </w:r>
      <w:r w:rsidRPr="00C87331">
        <w:t xml:space="preserve"> percentile in Hackerrank (</w:t>
      </w:r>
      <w:r w:rsidR="0040738C">
        <w:t>Competitions</w:t>
      </w:r>
      <w:r w:rsidRPr="00C87331">
        <w:t>)</w:t>
      </w:r>
      <w:r w:rsidR="00C43FB6">
        <w:t xml:space="preserve">    </w:t>
      </w:r>
      <w:r w:rsidR="0040738C">
        <w:t xml:space="preserve">                      </w:t>
      </w:r>
      <w:bookmarkStart w:id="0" w:name="_GoBack"/>
      <w:bookmarkEnd w:id="0"/>
      <w:r w:rsidR="00E93AB6" w:rsidRPr="00E6129D">
        <w:rPr>
          <w:b/>
        </w:rPr>
        <w:t xml:space="preserve">Link: </w:t>
      </w:r>
      <w:hyperlink r:id="rId15" w:history="1">
        <w:r w:rsidR="00E93AB6" w:rsidRPr="00E6129D">
          <w:rPr>
            <w:rStyle w:val="Hyperlink"/>
            <w:b/>
            <w:color w:val="404040" w:themeColor="text1" w:themeTint="BF"/>
          </w:rPr>
          <w:t>Leetcode</w:t>
        </w:r>
      </w:hyperlink>
    </w:p>
    <w:sectPr w:rsidR="00094088" w:rsidSect="00F5602C">
      <w:footerReference w:type="first" r:id="rId16"/>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EBD2E" w14:textId="77777777" w:rsidR="00973A2F" w:rsidRDefault="00973A2F">
      <w:pPr>
        <w:spacing w:before="0" w:after="0" w:line="240" w:lineRule="auto"/>
      </w:pPr>
      <w:r>
        <w:separator/>
      </w:r>
    </w:p>
  </w:endnote>
  <w:endnote w:type="continuationSeparator" w:id="0">
    <w:p w14:paraId="284B0AF5" w14:textId="77777777" w:rsidR="00973A2F" w:rsidRDefault="00973A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insideV w:val="single" w:sz="18" w:space="0" w:color="418AB3" w:themeColor="accent1"/>
      </w:tblBorders>
      <w:tblCellMar>
        <w:top w:w="58" w:type="dxa"/>
        <w:left w:w="115" w:type="dxa"/>
        <w:bottom w:w="58" w:type="dxa"/>
        <w:right w:w="115" w:type="dxa"/>
      </w:tblCellMar>
      <w:tblLook w:val="04A0" w:firstRow="1" w:lastRow="0" w:firstColumn="1" w:lastColumn="0" w:noHBand="0" w:noVBand="1"/>
    </w:tblPr>
    <w:tblGrid>
      <w:gridCol w:w="1620"/>
      <w:gridCol w:w="9180"/>
    </w:tblGrid>
    <w:tr w:rsidR="00F631CF" w14:paraId="2B49C6A3" w14:textId="77777777">
      <w:tc>
        <w:tcPr>
          <w:tcW w:w="750" w:type="pct"/>
        </w:tcPr>
        <w:p w14:paraId="0DA082CF" w14:textId="55CE6D7D" w:rsidR="00F631CF" w:rsidRDefault="00F631CF">
          <w:pPr>
            <w:pStyle w:val="Footer"/>
            <w:jc w:val="right"/>
            <w:rPr>
              <w:color w:val="418AB3" w:themeColor="accent1"/>
            </w:rPr>
          </w:pPr>
          <w:r>
            <w:fldChar w:fldCharType="begin"/>
          </w:r>
          <w:r>
            <w:instrText xml:space="preserve"> PAGE   \* MERGEFORMAT </w:instrText>
          </w:r>
          <w:r>
            <w:fldChar w:fldCharType="separate"/>
          </w:r>
          <w:r w:rsidR="00F5602C" w:rsidRPr="00F5602C">
            <w:rPr>
              <w:noProof/>
              <w:color w:val="418AB3" w:themeColor="accent1"/>
            </w:rPr>
            <w:t>1</w:t>
          </w:r>
          <w:r>
            <w:rPr>
              <w:noProof/>
              <w:color w:val="418AB3" w:themeColor="accent1"/>
            </w:rPr>
            <w:fldChar w:fldCharType="end"/>
          </w:r>
        </w:p>
      </w:tc>
      <w:tc>
        <w:tcPr>
          <w:tcW w:w="4250" w:type="pct"/>
        </w:tcPr>
        <w:p w14:paraId="61C7064E" w14:textId="77777777" w:rsidR="00F631CF" w:rsidRDefault="00F631CF">
          <w:pPr>
            <w:pStyle w:val="Footer"/>
            <w:rPr>
              <w:color w:val="418AB3" w:themeColor="accent1"/>
            </w:rPr>
          </w:pPr>
        </w:p>
      </w:tc>
    </w:tr>
  </w:tbl>
  <w:p w14:paraId="48562F0F" w14:textId="77777777" w:rsidR="00F631CF" w:rsidRDefault="00F63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F9BDD" w14:textId="77777777" w:rsidR="00973A2F" w:rsidRDefault="00973A2F">
      <w:pPr>
        <w:spacing w:before="0" w:after="0" w:line="240" w:lineRule="auto"/>
      </w:pPr>
      <w:r>
        <w:separator/>
      </w:r>
    </w:p>
  </w:footnote>
  <w:footnote w:type="continuationSeparator" w:id="0">
    <w:p w14:paraId="49C493CE" w14:textId="77777777" w:rsidR="00973A2F" w:rsidRDefault="00973A2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3ED"/>
    <w:multiLevelType w:val="hybridMultilevel"/>
    <w:tmpl w:val="60AA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942A9"/>
    <w:multiLevelType w:val="hybridMultilevel"/>
    <w:tmpl w:val="2F2A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A4B53"/>
    <w:multiLevelType w:val="hybridMultilevel"/>
    <w:tmpl w:val="FFC4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349C3"/>
    <w:multiLevelType w:val="hybridMultilevel"/>
    <w:tmpl w:val="11EE49A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EC44EF"/>
    <w:multiLevelType w:val="hybridMultilevel"/>
    <w:tmpl w:val="1AE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657DD"/>
    <w:multiLevelType w:val="hybridMultilevel"/>
    <w:tmpl w:val="16A4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D2846"/>
    <w:multiLevelType w:val="hybridMultilevel"/>
    <w:tmpl w:val="6B9A7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35055"/>
    <w:multiLevelType w:val="hybridMultilevel"/>
    <w:tmpl w:val="F774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75527"/>
    <w:multiLevelType w:val="hybridMultilevel"/>
    <w:tmpl w:val="959A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3756B"/>
    <w:multiLevelType w:val="hybridMultilevel"/>
    <w:tmpl w:val="DA8E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23805"/>
    <w:multiLevelType w:val="hybridMultilevel"/>
    <w:tmpl w:val="A99C5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23BEB"/>
    <w:multiLevelType w:val="hybridMultilevel"/>
    <w:tmpl w:val="F2043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CA25A8"/>
    <w:multiLevelType w:val="hybridMultilevel"/>
    <w:tmpl w:val="F5403AC6"/>
    <w:lvl w:ilvl="0" w:tplc="BE16D09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D653C"/>
    <w:multiLevelType w:val="hybridMultilevel"/>
    <w:tmpl w:val="E6D4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0510F"/>
    <w:multiLevelType w:val="hybridMultilevel"/>
    <w:tmpl w:val="C9AC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12"/>
  </w:num>
  <w:num w:numId="5">
    <w:abstractNumId w:val="4"/>
  </w:num>
  <w:num w:numId="6">
    <w:abstractNumId w:val="14"/>
  </w:num>
  <w:num w:numId="7">
    <w:abstractNumId w:val="1"/>
  </w:num>
  <w:num w:numId="8">
    <w:abstractNumId w:val="13"/>
  </w:num>
  <w:num w:numId="9">
    <w:abstractNumId w:val="2"/>
  </w:num>
  <w:num w:numId="10">
    <w:abstractNumId w:val="9"/>
  </w:num>
  <w:num w:numId="11">
    <w:abstractNumId w:val="0"/>
  </w:num>
  <w:num w:numId="12">
    <w:abstractNumId w:val="6"/>
  </w:num>
  <w:num w:numId="13">
    <w:abstractNumId w:val="10"/>
  </w:num>
  <w:num w:numId="14">
    <w:abstractNumId w:val="8"/>
  </w:num>
  <w:num w:numId="15">
    <w:abstractNumId w:val="8"/>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0" w:nlCheck="1" w:checkStyle="0"/>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C6"/>
    <w:rsid w:val="00000046"/>
    <w:rsid w:val="0000346B"/>
    <w:rsid w:val="00005147"/>
    <w:rsid w:val="00005275"/>
    <w:rsid w:val="0000537C"/>
    <w:rsid w:val="00007E12"/>
    <w:rsid w:val="00017D56"/>
    <w:rsid w:val="0003208F"/>
    <w:rsid w:val="00035B22"/>
    <w:rsid w:val="000376C2"/>
    <w:rsid w:val="00040486"/>
    <w:rsid w:val="000429FF"/>
    <w:rsid w:val="00043399"/>
    <w:rsid w:val="00047AE2"/>
    <w:rsid w:val="00060A72"/>
    <w:rsid w:val="00060C1A"/>
    <w:rsid w:val="00062648"/>
    <w:rsid w:val="00071A5B"/>
    <w:rsid w:val="00073E0F"/>
    <w:rsid w:val="000763D2"/>
    <w:rsid w:val="00082729"/>
    <w:rsid w:val="000830D9"/>
    <w:rsid w:val="00085BFE"/>
    <w:rsid w:val="00085EFA"/>
    <w:rsid w:val="00086814"/>
    <w:rsid w:val="00094088"/>
    <w:rsid w:val="000961FD"/>
    <w:rsid w:val="000A3A35"/>
    <w:rsid w:val="000A42CE"/>
    <w:rsid w:val="000A49FD"/>
    <w:rsid w:val="000A6719"/>
    <w:rsid w:val="000A6D17"/>
    <w:rsid w:val="000A777D"/>
    <w:rsid w:val="000A7ED3"/>
    <w:rsid w:val="000B68E5"/>
    <w:rsid w:val="000C30FA"/>
    <w:rsid w:val="000C3FD2"/>
    <w:rsid w:val="000C6B33"/>
    <w:rsid w:val="000D457B"/>
    <w:rsid w:val="000D60EF"/>
    <w:rsid w:val="000D675F"/>
    <w:rsid w:val="000E5E91"/>
    <w:rsid w:val="000E5F0F"/>
    <w:rsid w:val="000F0837"/>
    <w:rsid w:val="000F5041"/>
    <w:rsid w:val="001107F3"/>
    <w:rsid w:val="00113392"/>
    <w:rsid w:val="001174BE"/>
    <w:rsid w:val="00117775"/>
    <w:rsid w:val="00126B5C"/>
    <w:rsid w:val="00126D67"/>
    <w:rsid w:val="00130169"/>
    <w:rsid w:val="00135C3C"/>
    <w:rsid w:val="001374E8"/>
    <w:rsid w:val="00137B70"/>
    <w:rsid w:val="00137E8C"/>
    <w:rsid w:val="0014361A"/>
    <w:rsid w:val="00145800"/>
    <w:rsid w:val="00151594"/>
    <w:rsid w:val="0016541E"/>
    <w:rsid w:val="001659E1"/>
    <w:rsid w:val="00174F44"/>
    <w:rsid w:val="00175CD9"/>
    <w:rsid w:val="0017654C"/>
    <w:rsid w:val="001806DB"/>
    <w:rsid w:val="00180C85"/>
    <w:rsid w:val="00184805"/>
    <w:rsid w:val="00187A08"/>
    <w:rsid w:val="00195B92"/>
    <w:rsid w:val="0019683E"/>
    <w:rsid w:val="001A40B1"/>
    <w:rsid w:val="001A5AD8"/>
    <w:rsid w:val="001B188A"/>
    <w:rsid w:val="001B36D9"/>
    <w:rsid w:val="001B4BC9"/>
    <w:rsid w:val="001B4FB2"/>
    <w:rsid w:val="001B582E"/>
    <w:rsid w:val="001C42DB"/>
    <w:rsid w:val="001C57C2"/>
    <w:rsid w:val="001C7B88"/>
    <w:rsid w:val="001C7CBA"/>
    <w:rsid w:val="001D043D"/>
    <w:rsid w:val="001D04B2"/>
    <w:rsid w:val="001D05AC"/>
    <w:rsid w:val="001D3253"/>
    <w:rsid w:val="001D5577"/>
    <w:rsid w:val="001D5ED6"/>
    <w:rsid w:val="001E0E86"/>
    <w:rsid w:val="001E10F1"/>
    <w:rsid w:val="001E292B"/>
    <w:rsid w:val="001E5511"/>
    <w:rsid w:val="001E722E"/>
    <w:rsid w:val="001F0F29"/>
    <w:rsid w:val="001F245D"/>
    <w:rsid w:val="001F2FDB"/>
    <w:rsid w:val="001F5436"/>
    <w:rsid w:val="001F5A0A"/>
    <w:rsid w:val="001F65A7"/>
    <w:rsid w:val="001F7720"/>
    <w:rsid w:val="00201630"/>
    <w:rsid w:val="00202C37"/>
    <w:rsid w:val="00206DBA"/>
    <w:rsid w:val="0021167F"/>
    <w:rsid w:val="00214448"/>
    <w:rsid w:val="00214DFC"/>
    <w:rsid w:val="00221B2E"/>
    <w:rsid w:val="002249CC"/>
    <w:rsid w:val="00227169"/>
    <w:rsid w:val="00240778"/>
    <w:rsid w:val="00241816"/>
    <w:rsid w:val="0024264F"/>
    <w:rsid w:val="002460E1"/>
    <w:rsid w:val="00250773"/>
    <w:rsid w:val="002509D5"/>
    <w:rsid w:val="00250C23"/>
    <w:rsid w:val="0025378D"/>
    <w:rsid w:val="002537D7"/>
    <w:rsid w:val="00253C3B"/>
    <w:rsid w:val="0025505A"/>
    <w:rsid w:val="00255698"/>
    <w:rsid w:val="00257A0E"/>
    <w:rsid w:val="00261268"/>
    <w:rsid w:val="00261FCF"/>
    <w:rsid w:val="00270A1D"/>
    <w:rsid w:val="00270B66"/>
    <w:rsid w:val="00276DE0"/>
    <w:rsid w:val="00281135"/>
    <w:rsid w:val="00283803"/>
    <w:rsid w:val="00286174"/>
    <w:rsid w:val="00294829"/>
    <w:rsid w:val="00295773"/>
    <w:rsid w:val="002958DD"/>
    <w:rsid w:val="00297082"/>
    <w:rsid w:val="00297AB4"/>
    <w:rsid w:val="002A086D"/>
    <w:rsid w:val="002A0937"/>
    <w:rsid w:val="002A5237"/>
    <w:rsid w:val="002B11F8"/>
    <w:rsid w:val="002B17E8"/>
    <w:rsid w:val="002B38E2"/>
    <w:rsid w:val="002B4F49"/>
    <w:rsid w:val="002B5FEA"/>
    <w:rsid w:val="002C1989"/>
    <w:rsid w:val="002C339B"/>
    <w:rsid w:val="002C46CB"/>
    <w:rsid w:val="002C47ED"/>
    <w:rsid w:val="002C6266"/>
    <w:rsid w:val="002D105C"/>
    <w:rsid w:val="002D6952"/>
    <w:rsid w:val="002E0459"/>
    <w:rsid w:val="002E26A1"/>
    <w:rsid w:val="002E751B"/>
    <w:rsid w:val="002E7CA2"/>
    <w:rsid w:val="002F27BE"/>
    <w:rsid w:val="002F620A"/>
    <w:rsid w:val="00300FA3"/>
    <w:rsid w:val="00301FE8"/>
    <w:rsid w:val="0030228F"/>
    <w:rsid w:val="00303605"/>
    <w:rsid w:val="00310860"/>
    <w:rsid w:val="00310D64"/>
    <w:rsid w:val="00311FCC"/>
    <w:rsid w:val="0031251F"/>
    <w:rsid w:val="00313B08"/>
    <w:rsid w:val="003143FB"/>
    <w:rsid w:val="003154BA"/>
    <w:rsid w:val="003209FB"/>
    <w:rsid w:val="00321834"/>
    <w:rsid w:val="00323BF4"/>
    <w:rsid w:val="0032502E"/>
    <w:rsid w:val="00327C15"/>
    <w:rsid w:val="00332B6B"/>
    <w:rsid w:val="00333AF8"/>
    <w:rsid w:val="003408F3"/>
    <w:rsid w:val="00343038"/>
    <w:rsid w:val="003446F8"/>
    <w:rsid w:val="00345E10"/>
    <w:rsid w:val="003463CF"/>
    <w:rsid w:val="00347882"/>
    <w:rsid w:val="00347DCD"/>
    <w:rsid w:val="00347F9F"/>
    <w:rsid w:val="00350BAF"/>
    <w:rsid w:val="0035130C"/>
    <w:rsid w:val="00352254"/>
    <w:rsid w:val="00354326"/>
    <w:rsid w:val="00357B6C"/>
    <w:rsid w:val="003600A8"/>
    <w:rsid w:val="003606A3"/>
    <w:rsid w:val="0036543E"/>
    <w:rsid w:val="0037175A"/>
    <w:rsid w:val="00375775"/>
    <w:rsid w:val="00375A82"/>
    <w:rsid w:val="00380402"/>
    <w:rsid w:val="003813CD"/>
    <w:rsid w:val="0038603D"/>
    <w:rsid w:val="003916CA"/>
    <w:rsid w:val="00391D96"/>
    <w:rsid w:val="003930E0"/>
    <w:rsid w:val="00393C67"/>
    <w:rsid w:val="00395D86"/>
    <w:rsid w:val="00396A4A"/>
    <w:rsid w:val="003A2910"/>
    <w:rsid w:val="003B513A"/>
    <w:rsid w:val="003B5B2A"/>
    <w:rsid w:val="003B64B5"/>
    <w:rsid w:val="003C02B9"/>
    <w:rsid w:val="003C29B1"/>
    <w:rsid w:val="003C333F"/>
    <w:rsid w:val="003C7ACC"/>
    <w:rsid w:val="003D5087"/>
    <w:rsid w:val="003D58E1"/>
    <w:rsid w:val="003D7A25"/>
    <w:rsid w:val="003E4997"/>
    <w:rsid w:val="003E4EA0"/>
    <w:rsid w:val="003E51EA"/>
    <w:rsid w:val="003E60D1"/>
    <w:rsid w:val="003E6257"/>
    <w:rsid w:val="003F26C7"/>
    <w:rsid w:val="003F6847"/>
    <w:rsid w:val="004001B0"/>
    <w:rsid w:val="00401384"/>
    <w:rsid w:val="00402090"/>
    <w:rsid w:val="00403A95"/>
    <w:rsid w:val="00405E8A"/>
    <w:rsid w:val="004061C4"/>
    <w:rsid w:val="00406C6D"/>
    <w:rsid w:val="0040738C"/>
    <w:rsid w:val="00414923"/>
    <w:rsid w:val="004170C5"/>
    <w:rsid w:val="004171F5"/>
    <w:rsid w:val="004237A7"/>
    <w:rsid w:val="00426E46"/>
    <w:rsid w:val="004319AC"/>
    <w:rsid w:val="004424F9"/>
    <w:rsid w:val="00444762"/>
    <w:rsid w:val="00444899"/>
    <w:rsid w:val="00450D81"/>
    <w:rsid w:val="0045162B"/>
    <w:rsid w:val="00452779"/>
    <w:rsid w:val="00456148"/>
    <w:rsid w:val="00460457"/>
    <w:rsid w:val="00464103"/>
    <w:rsid w:val="00465521"/>
    <w:rsid w:val="00466F77"/>
    <w:rsid w:val="00467423"/>
    <w:rsid w:val="004710D0"/>
    <w:rsid w:val="004720B5"/>
    <w:rsid w:val="0047243F"/>
    <w:rsid w:val="00476D95"/>
    <w:rsid w:val="00477180"/>
    <w:rsid w:val="00477B02"/>
    <w:rsid w:val="00481E71"/>
    <w:rsid w:val="00482F07"/>
    <w:rsid w:val="004877EB"/>
    <w:rsid w:val="004925BE"/>
    <w:rsid w:val="00493D5B"/>
    <w:rsid w:val="00493E8C"/>
    <w:rsid w:val="00495515"/>
    <w:rsid w:val="00497855"/>
    <w:rsid w:val="004A20A9"/>
    <w:rsid w:val="004A462F"/>
    <w:rsid w:val="004A4774"/>
    <w:rsid w:val="004B130A"/>
    <w:rsid w:val="004B2741"/>
    <w:rsid w:val="004B41CA"/>
    <w:rsid w:val="004C2076"/>
    <w:rsid w:val="004C355A"/>
    <w:rsid w:val="004D2590"/>
    <w:rsid w:val="004D31CC"/>
    <w:rsid w:val="004D6491"/>
    <w:rsid w:val="004D67E0"/>
    <w:rsid w:val="004D7832"/>
    <w:rsid w:val="004E3DD1"/>
    <w:rsid w:val="004E68E7"/>
    <w:rsid w:val="004E777F"/>
    <w:rsid w:val="00501084"/>
    <w:rsid w:val="00512756"/>
    <w:rsid w:val="00514A9C"/>
    <w:rsid w:val="0052376F"/>
    <w:rsid w:val="00524B21"/>
    <w:rsid w:val="0052635F"/>
    <w:rsid w:val="00526EA6"/>
    <w:rsid w:val="00531CE1"/>
    <w:rsid w:val="005360E5"/>
    <w:rsid w:val="0053721C"/>
    <w:rsid w:val="00537C80"/>
    <w:rsid w:val="0054080F"/>
    <w:rsid w:val="00544C8A"/>
    <w:rsid w:val="005466E7"/>
    <w:rsid w:val="005527CB"/>
    <w:rsid w:val="00553A5C"/>
    <w:rsid w:val="0055430A"/>
    <w:rsid w:val="00555340"/>
    <w:rsid w:val="00557BF2"/>
    <w:rsid w:val="00561966"/>
    <w:rsid w:val="00562CE2"/>
    <w:rsid w:val="00571511"/>
    <w:rsid w:val="00571630"/>
    <w:rsid w:val="00576404"/>
    <w:rsid w:val="005776CA"/>
    <w:rsid w:val="00584786"/>
    <w:rsid w:val="0059102D"/>
    <w:rsid w:val="00595593"/>
    <w:rsid w:val="005973F4"/>
    <w:rsid w:val="005A466B"/>
    <w:rsid w:val="005A46D8"/>
    <w:rsid w:val="005A518F"/>
    <w:rsid w:val="005B3180"/>
    <w:rsid w:val="005B415F"/>
    <w:rsid w:val="005C1BAC"/>
    <w:rsid w:val="005C3A3B"/>
    <w:rsid w:val="005D7CDF"/>
    <w:rsid w:val="005E3953"/>
    <w:rsid w:val="005E45F6"/>
    <w:rsid w:val="005E5945"/>
    <w:rsid w:val="005F12C6"/>
    <w:rsid w:val="005F13DF"/>
    <w:rsid w:val="005F42FF"/>
    <w:rsid w:val="005F7188"/>
    <w:rsid w:val="00600A6F"/>
    <w:rsid w:val="00601581"/>
    <w:rsid w:val="0060477B"/>
    <w:rsid w:val="00606E76"/>
    <w:rsid w:val="006077CB"/>
    <w:rsid w:val="0061189D"/>
    <w:rsid w:val="00611BB0"/>
    <w:rsid w:val="006165E4"/>
    <w:rsid w:val="00616711"/>
    <w:rsid w:val="006252B4"/>
    <w:rsid w:val="006252E2"/>
    <w:rsid w:val="00626A02"/>
    <w:rsid w:val="0063064A"/>
    <w:rsid w:val="00634A6F"/>
    <w:rsid w:val="00640400"/>
    <w:rsid w:val="0064066B"/>
    <w:rsid w:val="006426DC"/>
    <w:rsid w:val="0064543A"/>
    <w:rsid w:val="00645B30"/>
    <w:rsid w:val="00647B3B"/>
    <w:rsid w:val="00647D87"/>
    <w:rsid w:val="00652285"/>
    <w:rsid w:val="006527B8"/>
    <w:rsid w:val="00655826"/>
    <w:rsid w:val="006600AA"/>
    <w:rsid w:val="0066023E"/>
    <w:rsid w:val="00661FAE"/>
    <w:rsid w:val="006650F1"/>
    <w:rsid w:val="006678B1"/>
    <w:rsid w:val="006713FB"/>
    <w:rsid w:val="00671F72"/>
    <w:rsid w:val="006746D7"/>
    <w:rsid w:val="006758FA"/>
    <w:rsid w:val="00692A43"/>
    <w:rsid w:val="006A0A0F"/>
    <w:rsid w:val="006A1913"/>
    <w:rsid w:val="006A23BD"/>
    <w:rsid w:val="006A6238"/>
    <w:rsid w:val="006B21E0"/>
    <w:rsid w:val="006C52C1"/>
    <w:rsid w:val="006C7B74"/>
    <w:rsid w:val="006D097B"/>
    <w:rsid w:val="006D2D66"/>
    <w:rsid w:val="006D608F"/>
    <w:rsid w:val="006D6AA8"/>
    <w:rsid w:val="006D7AA8"/>
    <w:rsid w:val="006E5D1A"/>
    <w:rsid w:val="006F17B2"/>
    <w:rsid w:val="006F35D7"/>
    <w:rsid w:val="006F51F1"/>
    <w:rsid w:val="006F60C7"/>
    <w:rsid w:val="006F6CD5"/>
    <w:rsid w:val="00715DF8"/>
    <w:rsid w:val="00716DC3"/>
    <w:rsid w:val="0072459C"/>
    <w:rsid w:val="00726193"/>
    <w:rsid w:val="007322E8"/>
    <w:rsid w:val="007409AF"/>
    <w:rsid w:val="00743A25"/>
    <w:rsid w:val="00743CA0"/>
    <w:rsid w:val="00744FAA"/>
    <w:rsid w:val="007460E1"/>
    <w:rsid w:val="00750C3B"/>
    <w:rsid w:val="00754468"/>
    <w:rsid w:val="00754D0E"/>
    <w:rsid w:val="00756CD7"/>
    <w:rsid w:val="00764E8E"/>
    <w:rsid w:val="0076784F"/>
    <w:rsid w:val="00771F0F"/>
    <w:rsid w:val="00780692"/>
    <w:rsid w:val="00782823"/>
    <w:rsid w:val="00792CA9"/>
    <w:rsid w:val="00793D67"/>
    <w:rsid w:val="007956E5"/>
    <w:rsid w:val="007A1833"/>
    <w:rsid w:val="007A55A0"/>
    <w:rsid w:val="007B421B"/>
    <w:rsid w:val="007C0EB7"/>
    <w:rsid w:val="007C1AF8"/>
    <w:rsid w:val="007C29CC"/>
    <w:rsid w:val="007C4C1D"/>
    <w:rsid w:val="007C52D7"/>
    <w:rsid w:val="007C639A"/>
    <w:rsid w:val="007D0290"/>
    <w:rsid w:val="007D1B96"/>
    <w:rsid w:val="007D5B23"/>
    <w:rsid w:val="007F1776"/>
    <w:rsid w:val="007F4631"/>
    <w:rsid w:val="007F5D1C"/>
    <w:rsid w:val="00802E62"/>
    <w:rsid w:val="00804EB7"/>
    <w:rsid w:val="00807F7B"/>
    <w:rsid w:val="008136FE"/>
    <w:rsid w:val="008205B2"/>
    <w:rsid w:val="008223A2"/>
    <w:rsid w:val="00825640"/>
    <w:rsid w:val="00827437"/>
    <w:rsid w:val="00827B11"/>
    <w:rsid w:val="00830C37"/>
    <w:rsid w:val="00833F52"/>
    <w:rsid w:val="00835C66"/>
    <w:rsid w:val="00844C5B"/>
    <w:rsid w:val="00851F50"/>
    <w:rsid w:val="00853585"/>
    <w:rsid w:val="008562FC"/>
    <w:rsid w:val="00860C0C"/>
    <w:rsid w:val="00861D7D"/>
    <w:rsid w:val="00863628"/>
    <w:rsid w:val="0086702E"/>
    <w:rsid w:val="008675F7"/>
    <w:rsid w:val="00867E2E"/>
    <w:rsid w:val="00871B58"/>
    <w:rsid w:val="00873D95"/>
    <w:rsid w:val="008767EB"/>
    <w:rsid w:val="00881AE6"/>
    <w:rsid w:val="00883811"/>
    <w:rsid w:val="00884DEA"/>
    <w:rsid w:val="00887BBF"/>
    <w:rsid w:val="00893290"/>
    <w:rsid w:val="008964B8"/>
    <w:rsid w:val="008B547F"/>
    <w:rsid w:val="008B6D89"/>
    <w:rsid w:val="008B77A3"/>
    <w:rsid w:val="008C04AB"/>
    <w:rsid w:val="008C52D9"/>
    <w:rsid w:val="008C5AED"/>
    <w:rsid w:val="008D0E13"/>
    <w:rsid w:val="008D10D8"/>
    <w:rsid w:val="008D1E9B"/>
    <w:rsid w:val="008D2F5D"/>
    <w:rsid w:val="008D3271"/>
    <w:rsid w:val="008D37EB"/>
    <w:rsid w:val="008E20A3"/>
    <w:rsid w:val="008E3FA1"/>
    <w:rsid w:val="008E48F4"/>
    <w:rsid w:val="008E5238"/>
    <w:rsid w:val="008E7E2B"/>
    <w:rsid w:val="008F1FB4"/>
    <w:rsid w:val="008F2A39"/>
    <w:rsid w:val="00903CD9"/>
    <w:rsid w:val="00904171"/>
    <w:rsid w:val="00904EAC"/>
    <w:rsid w:val="009058EE"/>
    <w:rsid w:val="009058F7"/>
    <w:rsid w:val="00907026"/>
    <w:rsid w:val="00907775"/>
    <w:rsid w:val="00912FF8"/>
    <w:rsid w:val="0091435C"/>
    <w:rsid w:val="00915773"/>
    <w:rsid w:val="009159BC"/>
    <w:rsid w:val="00922757"/>
    <w:rsid w:val="00922C74"/>
    <w:rsid w:val="00923614"/>
    <w:rsid w:val="009246AB"/>
    <w:rsid w:val="00924A4F"/>
    <w:rsid w:val="0092698E"/>
    <w:rsid w:val="009272AD"/>
    <w:rsid w:val="00931FF4"/>
    <w:rsid w:val="0093204C"/>
    <w:rsid w:val="009343D4"/>
    <w:rsid w:val="00935995"/>
    <w:rsid w:val="009366EB"/>
    <w:rsid w:val="0093725A"/>
    <w:rsid w:val="0093761F"/>
    <w:rsid w:val="009442D7"/>
    <w:rsid w:val="00947DD1"/>
    <w:rsid w:val="009506D5"/>
    <w:rsid w:val="00950865"/>
    <w:rsid w:val="00950B3B"/>
    <w:rsid w:val="0095153B"/>
    <w:rsid w:val="00952C3E"/>
    <w:rsid w:val="0095714C"/>
    <w:rsid w:val="00964EF5"/>
    <w:rsid w:val="00966A3E"/>
    <w:rsid w:val="00973A2F"/>
    <w:rsid w:val="0098069C"/>
    <w:rsid w:val="00983DA4"/>
    <w:rsid w:val="009845D0"/>
    <w:rsid w:val="00987333"/>
    <w:rsid w:val="00995892"/>
    <w:rsid w:val="009A372A"/>
    <w:rsid w:val="009A561F"/>
    <w:rsid w:val="009B06B3"/>
    <w:rsid w:val="009B1CF4"/>
    <w:rsid w:val="009B3D83"/>
    <w:rsid w:val="009B6EFA"/>
    <w:rsid w:val="009C2D87"/>
    <w:rsid w:val="009C5010"/>
    <w:rsid w:val="009C54A9"/>
    <w:rsid w:val="009C5538"/>
    <w:rsid w:val="009D0A4E"/>
    <w:rsid w:val="009D4E81"/>
    <w:rsid w:val="009D67F6"/>
    <w:rsid w:val="009E04FB"/>
    <w:rsid w:val="009E2912"/>
    <w:rsid w:val="009E3B28"/>
    <w:rsid w:val="009E410F"/>
    <w:rsid w:val="009E51DC"/>
    <w:rsid w:val="009E69DB"/>
    <w:rsid w:val="009F0847"/>
    <w:rsid w:val="009F2A0F"/>
    <w:rsid w:val="009F2D7F"/>
    <w:rsid w:val="009F41FB"/>
    <w:rsid w:val="009F5127"/>
    <w:rsid w:val="009F56D6"/>
    <w:rsid w:val="009F61D4"/>
    <w:rsid w:val="009F6806"/>
    <w:rsid w:val="009F6885"/>
    <w:rsid w:val="00A003AD"/>
    <w:rsid w:val="00A02EC1"/>
    <w:rsid w:val="00A04274"/>
    <w:rsid w:val="00A04620"/>
    <w:rsid w:val="00A057A4"/>
    <w:rsid w:val="00A0696C"/>
    <w:rsid w:val="00A07AFF"/>
    <w:rsid w:val="00A07CE8"/>
    <w:rsid w:val="00A10051"/>
    <w:rsid w:val="00A13A89"/>
    <w:rsid w:val="00A15085"/>
    <w:rsid w:val="00A161A0"/>
    <w:rsid w:val="00A16F50"/>
    <w:rsid w:val="00A22A40"/>
    <w:rsid w:val="00A26F81"/>
    <w:rsid w:val="00A2708C"/>
    <w:rsid w:val="00A30F61"/>
    <w:rsid w:val="00A33423"/>
    <w:rsid w:val="00A342F4"/>
    <w:rsid w:val="00A45756"/>
    <w:rsid w:val="00A46FD4"/>
    <w:rsid w:val="00A5127D"/>
    <w:rsid w:val="00A714B5"/>
    <w:rsid w:val="00A7484D"/>
    <w:rsid w:val="00A74AF9"/>
    <w:rsid w:val="00A774B7"/>
    <w:rsid w:val="00A816B6"/>
    <w:rsid w:val="00A817B9"/>
    <w:rsid w:val="00A82A68"/>
    <w:rsid w:val="00A87185"/>
    <w:rsid w:val="00A87B53"/>
    <w:rsid w:val="00A9067F"/>
    <w:rsid w:val="00A952B9"/>
    <w:rsid w:val="00A95340"/>
    <w:rsid w:val="00AA06F1"/>
    <w:rsid w:val="00AA12BE"/>
    <w:rsid w:val="00AA14D7"/>
    <w:rsid w:val="00AB0D1A"/>
    <w:rsid w:val="00AB1E33"/>
    <w:rsid w:val="00AB4E99"/>
    <w:rsid w:val="00AB50D0"/>
    <w:rsid w:val="00AC1227"/>
    <w:rsid w:val="00AC2EC0"/>
    <w:rsid w:val="00AC32F9"/>
    <w:rsid w:val="00AC7AC6"/>
    <w:rsid w:val="00AD477C"/>
    <w:rsid w:val="00AD79CF"/>
    <w:rsid w:val="00AE4217"/>
    <w:rsid w:val="00AE6D37"/>
    <w:rsid w:val="00AE6F88"/>
    <w:rsid w:val="00AF1550"/>
    <w:rsid w:val="00AF3088"/>
    <w:rsid w:val="00AF32B9"/>
    <w:rsid w:val="00AF36AC"/>
    <w:rsid w:val="00AF420A"/>
    <w:rsid w:val="00AF4553"/>
    <w:rsid w:val="00AF4657"/>
    <w:rsid w:val="00AF5430"/>
    <w:rsid w:val="00AF5DB3"/>
    <w:rsid w:val="00B037BC"/>
    <w:rsid w:val="00B04300"/>
    <w:rsid w:val="00B129D8"/>
    <w:rsid w:val="00B12C96"/>
    <w:rsid w:val="00B14384"/>
    <w:rsid w:val="00B216B6"/>
    <w:rsid w:val="00B26EB0"/>
    <w:rsid w:val="00B2795E"/>
    <w:rsid w:val="00B3064D"/>
    <w:rsid w:val="00B318EA"/>
    <w:rsid w:val="00B346D4"/>
    <w:rsid w:val="00B3725B"/>
    <w:rsid w:val="00B40B6F"/>
    <w:rsid w:val="00B427BA"/>
    <w:rsid w:val="00B43B1B"/>
    <w:rsid w:val="00B45B61"/>
    <w:rsid w:val="00B47704"/>
    <w:rsid w:val="00B53AA0"/>
    <w:rsid w:val="00B5698E"/>
    <w:rsid w:val="00B618F7"/>
    <w:rsid w:val="00B63E27"/>
    <w:rsid w:val="00B64441"/>
    <w:rsid w:val="00B644C4"/>
    <w:rsid w:val="00B64EAC"/>
    <w:rsid w:val="00B65C45"/>
    <w:rsid w:val="00B66F0A"/>
    <w:rsid w:val="00B672F3"/>
    <w:rsid w:val="00B70C1E"/>
    <w:rsid w:val="00B71AF5"/>
    <w:rsid w:val="00B72872"/>
    <w:rsid w:val="00B83176"/>
    <w:rsid w:val="00B85BD5"/>
    <w:rsid w:val="00B864B4"/>
    <w:rsid w:val="00B86789"/>
    <w:rsid w:val="00B9243E"/>
    <w:rsid w:val="00B92D37"/>
    <w:rsid w:val="00B936AE"/>
    <w:rsid w:val="00B94312"/>
    <w:rsid w:val="00BA057E"/>
    <w:rsid w:val="00BA11C1"/>
    <w:rsid w:val="00BA6A6F"/>
    <w:rsid w:val="00BB0FE9"/>
    <w:rsid w:val="00BB35D9"/>
    <w:rsid w:val="00BC38F8"/>
    <w:rsid w:val="00BC3A76"/>
    <w:rsid w:val="00BC5D04"/>
    <w:rsid w:val="00BD14BE"/>
    <w:rsid w:val="00BD1633"/>
    <w:rsid w:val="00BD26FF"/>
    <w:rsid w:val="00BD5133"/>
    <w:rsid w:val="00BD6073"/>
    <w:rsid w:val="00BD64F7"/>
    <w:rsid w:val="00BE0711"/>
    <w:rsid w:val="00BE2341"/>
    <w:rsid w:val="00BE3D25"/>
    <w:rsid w:val="00BF5954"/>
    <w:rsid w:val="00BF7004"/>
    <w:rsid w:val="00C05B17"/>
    <w:rsid w:val="00C05D24"/>
    <w:rsid w:val="00C06BB9"/>
    <w:rsid w:val="00C11108"/>
    <w:rsid w:val="00C1116A"/>
    <w:rsid w:val="00C1658C"/>
    <w:rsid w:val="00C17850"/>
    <w:rsid w:val="00C17B5E"/>
    <w:rsid w:val="00C20FE8"/>
    <w:rsid w:val="00C216C9"/>
    <w:rsid w:val="00C2274B"/>
    <w:rsid w:val="00C23219"/>
    <w:rsid w:val="00C262FE"/>
    <w:rsid w:val="00C27E43"/>
    <w:rsid w:val="00C308E9"/>
    <w:rsid w:val="00C3218F"/>
    <w:rsid w:val="00C336F6"/>
    <w:rsid w:val="00C35C2F"/>
    <w:rsid w:val="00C43536"/>
    <w:rsid w:val="00C43FB6"/>
    <w:rsid w:val="00C54B3B"/>
    <w:rsid w:val="00C56926"/>
    <w:rsid w:val="00C63121"/>
    <w:rsid w:val="00C66243"/>
    <w:rsid w:val="00C6712E"/>
    <w:rsid w:val="00C678FA"/>
    <w:rsid w:val="00C70478"/>
    <w:rsid w:val="00C707B1"/>
    <w:rsid w:val="00C7309A"/>
    <w:rsid w:val="00C76018"/>
    <w:rsid w:val="00C769D9"/>
    <w:rsid w:val="00C82105"/>
    <w:rsid w:val="00C82C48"/>
    <w:rsid w:val="00C83462"/>
    <w:rsid w:val="00C864AB"/>
    <w:rsid w:val="00C87331"/>
    <w:rsid w:val="00C90BA0"/>
    <w:rsid w:val="00C915A7"/>
    <w:rsid w:val="00C955E4"/>
    <w:rsid w:val="00C97E68"/>
    <w:rsid w:val="00CA0BA7"/>
    <w:rsid w:val="00CA2605"/>
    <w:rsid w:val="00CB2513"/>
    <w:rsid w:val="00CB4B0F"/>
    <w:rsid w:val="00CB4C34"/>
    <w:rsid w:val="00CB555C"/>
    <w:rsid w:val="00CC0AED"/>
    <w:rsid w:val="00CC298C"/>
    <w:rsid w:val="00CC355A"/>
    <w:rsid w:val="00CC44C8"/>
    <w:rsid w:val="00CC4C4E"/>
    <w:rsid w:val="00CC7C93"/>
    <w:rsid w:val="00CD142F"/>
    <w:rsid w:val="00CD370E"/>
    <w:rsid w:val="00CD3D34"/>
    <w:rsid w:val="00CD5DD0"/>
    <w:rsid w:val="00CD7553"/>
    <w:rsid w:val="00CD7BE1"/>
    <w:rsid w:val="00CE160F"/>
    <w:rsid w:val="00CE1FC1"/>
    <w:rsid w:val="00CE421D"/>
    <w:rsid w:val="00CE6395"/>
    <w:rsid w:val="00CE650E"/>
    <w:rsid w:val="00CF452C"/>
    <w:rsid w:val="00D00A77"/>
    <w:rsid w:val="00D06BE7"/>
    <w:rsid w:val="00D11CBA"/>
    <w:rsid w:val="00D14740"/>
    <w:rsid w:val="00D17139"/>
    <w:rsid w:val="00D2135E"/>
    <w:rsid w:val="00D239FF"/>
    <w:rsid w:val="00D23FC8"/>
    <w:rsid w:val="00D24162"/>
    <w:rsid w:val="00D25D22"/>
    <w:rsid w:val="00D306F8"/>
    <w:rsid w:val="00D31DAF"/>
    <w:rsid w:val="00D3210A"/>
    <w:rsid w:val="00D321DC"/>
    <w:rsid w:val="00D371BB"/>
    <w:rsid w:val="00D42C3D"/>
    <w:rsid w:val="00D50178"/>
    <w:rsid w:val="00D5165A"/>
    <w:rsid w:val="00D5301C"/>
    <w:rsid w:val="00D542B5"/>
    <w:rsid w:val="00D55B78"/>
    <w:rsid w:val="00D55FB1"/>
    <w:rsid w:val="00D606B9"/>
    <w:rsid w:val="00D669B9"/>
    <w:rsid w:val="00D70F7A"/>
    <w:rsid w:val="00D716AD"/>
    <w:rsid w:val="00D74340"/>
    <w:rsid w:val="00D76332"/>
    <w:rsid w:val="00D769BE"/>
    <w:rsid w:val="00D76E81"/>
    <w:rsid w:val="00D81E88"/>
    <w:rsid w:val="00D8370C"/>
    <w:rsid w:val="00D83A3E"/>
    <w:rsid w:val="00D85E62"/>
    <w:rsid w:val="00D86BFD"/>
    <w:rsid w:val="00D9017E"/>
    <w:rsid w:val="00D9049C"/>
    <w:rsid w:val="00D9064E"/>
    <w:rsid w:val="00D908F9"/>
    <w:rsid w:val="00D910E9"/>
    <w:rsid w:val="00DA6EE4"/>
    <w:rsid w:val="00DB1462"/>
    <w:rsid w:val="00DC15BB"/>
    <w:rsid w:val="00DC2DBD"/>
    <w:rsid w:val="00DC397C"/>
    <w:rsid w:val="00DC5D59"/>
    <w:rsid w:val="00DD162A"/>
    <w:rsid w:val="00DD389D"/>
    <w:rsid w:val="00DD6554"/>
    <w:rsid w:val="00DE2DAC"/>
    <w:rsid w:val="00DE3950"/>
    <w:rsid w:val="00DE5BF6"/>
    <w:rsid w:val="00DE72C9"/>
    <w:rsid w:val="00DF24A3"/>
    <w:rsid w:val="00DF4136"/>
    <w:rsid w:val="00DF4870"/>
    <w:rsid w:val="00DF4A3B"/>
    <w:rsid w:val="00DF4D07"/>
    <w:rsid w:val="00DF66A9"/>
    <w:rsid w:val="00E00D08"/>
    <w:rsid w:val="00E01726"/>
    <w:rsid w:val="00E01C7B"/>
    <w:rsid w:val="00E02909"/>
    <w:rsid w:val="00E047EC"/>
    <w:rsid w:val="00E04AB6"/>
    <w:rsid w:val="00E05092"/>
    <w:rsid w:val="00E0576F"/>
    <w:rsid w:val="00E05A97"/>
    <w:rsid w:val="00E065CC"/>
    <w:rsid w:val="00E15F0E"/>
    <w:rsid w:val="00E16418"/>
    <w:rsid w:val="00E169CE"/>
    <w:rsid w:val="00E174FB"/>
    <w:rsid w:val="00E17F08"/>
    <w:rsid w:val="00E343E1"/>
    <w:rsid w:val="00E37360"/>
    <w:rsid w:val="00E4504A"/>
    <w:rsid w:val="00E4753B"/>
    <w:rsid w:val="00E54921"/>
    <w:rsid w:val="00E5598F"/>
    <w:rsid w:val="00E576B8"/>
    <w:rsid w:val="00E57DD3"/>
    <w:rsid w:val="00E6129D"/>
    <w:rsid w:val="00E61A66"/>
    <w:rsid w:val="00E637FE"/>
    <w:rsid w:val="00E72CA0"/>
    <w:rsid w:val="00E736A0"/>
    <w:rsid w:val="00E750BE"/>
    <w:rsid w:val="00E77A34"/>
    <w:rsid w:val="00E8190E"/>
    <w:rsid w:val="00E86DFC"/>
    <w:rsid w:val="00E878FB"/>
    <w:rsid w:val="00E90112"/>
    <w:rsid w:val="00E90BE1"/>
    <w:rsid w:val="00E90CF5"/>
    <w:rsid w:val="00E912C6"/>
    <w:rsid w:val="00E93483"/>
    <w:rsid w:val="00E93AB5"/>
    <w:rsid w:val="00E93AB6"/>
    <w:rsid w:val="00E95DE5"/>
    <w:rsid w:val="00E962E2"/>
    <w:rsid w:val="00E96A25"/>
    <w:rsid w:val="00E96D53"/>
    <w:rsid w:val="00EA09AD"/>
    <w:rsid w:val="00EA2698"/>
    <w:rsid w:val="00EA5688"/>
    <w:rsid w:val="00EA7549"/>
    <w:rsid w:val="00EA7C17"/>
    <w:rsid w:val="00EB4CC5"/>
    <w:rsid w:val="00EB74ED"/>
    <w:rsid w:val="00EB78EC"/>
    <w:rsid w:val="00EB7FC1"/>
    <w:rsid w:val="00EC06AD"/>
    <w:rsid w:val="00EC2ED7"/>
    <w:rsid w:val="00EC2ED9"/>
    <w:rsid w:val="00ED0F53"/>
    <w:rsid w:val="00ED4EA0"/>
    <w:rsid w:val="00ED7BAD"/>
    <w:rsid w:val="00ED7DDC"/>
    <w:rsid w:val="00ED7ECA"/>
    <w:rsid w:val="00EE0045"/>
    <w:rsid w:val="00EE05F1"/>
    <w:rsid w:val="00EE0EAC"/>
    <w:rsid w:val="00EE169B"/>
    <w:rsid w:val="00EE66FC"/>
    <w:rsid w:val="00EE721A"/>
    <w:rsid w:val="00EF08C3"/>
    <w:rsid w:val="00EF0B16"/>
    <w:rsid w:val="00EF0B3B"/>
    <w:rsid w:val="00EF0CB1"/>
    <w:rsid w:val="00EF6149"/>
    <w:rsid w:val="00EF7839"/>
    <w:rsid w:val="00F012C0"/>
    <w:rsid w:val="00F01770"/>
    <w:rsid w:val="00F1332D"/>
    <w:rsid w:val="00F21079"/>
    <w:rsid w:val="00F21A9D"/>
    <w:rsid w:val="00F23B72"/>
    <w:rsid w:val="00F2568A"/>
    <w:rsid w:val="00F27C6F"/>
    <w:rsid w:val="00F3526D"/>
    <w:rsid w:val="00F357D1"/>
    <w:rsid w:val="00F36214"/>
    <w:rsid w:val="00F40F73"/>
    <w:rsid w:val="00F46CF5"/>
    <w:rsid w:val="00F5150D"/>
    <w:rsid w:val="00F554F4"/>
    <w:rsid w:val="00F5602C"/>
    <w:rsid w:val="00F56D76"/>
    <w:rsid w:val="00F57386"/>
    <w:rsid w:val="00F60710"/>
    <w:rsid w:val="00F628B0"/>
    <w:rsid w:val="00F63111"/>
    <w:rsid w:val="00F631CF"/>
    <w:rsid w:val="00F6408D"/>
    <w:rsid w:val="00F641EF"/>
    <w:rsid w:val="00F70AEC"/>
    <w:rsid w:val="00F725DB"/>
    <w:rsid w:val="00F73DF3"/>
    <w:rsid w:val="00F75CFF"/>
    <w:rsid w:val="00F77FAB"/>
    <w:rsid w:val="00F824CC"/>
    <w:rsid w:val="00F82B90"/>
    <w:rsid w:val="00F833A2"/>
    <w:rsid w:val="00F86203"/>
    <w:rsid w:val="00F8668D"/>
    <w:rsid w:val="00F87AEB"/>
    <w:rsid w:val="00F87FC6"/>
    <w:rsid w:val="00F912EE"/>
    <w:rsid w:val="00F91BEC"/>
    <w:rsid w:val="00F92432"/>
    <w:rsid w:val="00F92601"/>
    <w:rsid w:val="00F926EE"/>
    <w:rsid w:val="00F9521C"/>
    <w:rsid w:val="00F97B5D"/>
    <w:rsid w:val="00F97EDB"/>
    <w:rsid w:val="00FA4FBD"/>
    <w:rsid w:val="00FA5E51"/>
    <w:rsid w:val="00FA614E"/>
    <w:rsid w:val="00FA6532"/>
    <w:rsid w:val="00FB544A"/>
    <w:rsid w:val="00FB6B9C"/>
    <w:rsid w:val="00FC79DD"/>
    <w:rsid w:val="00FD450B"/>
    <w:rsid w:val="00FD4BEE"/>
    <w:rsid w:val="00FE1F87"/>
    <w:rsid w:val="00FF1638"/>
    <w:rsid w:val="00FF5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AF39C"/>
  <w15:docId w15:val="{B56ACE48-5B4E-41E6-99B5-4DB076B6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customStyle="1" w:styleId="Default">
    <w:name w:val="Default"/>
    <w:rsid w:val="006F6CD5"/>
    <w:pPr>
      <w:autoSpaceDE w:val="0"/>
      <w:autoSpaceDN w:val="0"/>
      <w:adjustRightInd w:val="0"/>
      <w:spacing w:before="0" w:after="0" w:line="240" w:lineRule="auto"/>
    </w:pPr>
    <w:rPr>
      <w:rFonts w:ascii="Calibri" w:hAnsi="Calibri" w:cs="Calibri"/>
      <w:color w:val="000000"/>
      <w:sz w:val="24"/>
      <w:szCs w:val="24"/>
    </w:rPr>
  </w:style>
  <w:style w:type="paragraph" w:styleId="ListParagraph">
    <w:name w:val="List Paragraph"/>
    <w:basedOn w:val="Normal"/>
    <w:uiPriority w:val="34"/>
    <w:qFormat/>
    <w:rsid w:val="006F6CD5"/>
    <w:pPr>
      <w:spacing w:before="0" w:after="200" w:line="276" w:lineRule="auto"/>
      <w:ind w:left="720"/>
      <w:contextualSpacing/>
    </w:pPr>
    <w:rPr>
      <w:color w:val="auto"/>
      <w:kern w:val="0"/>
      <w:sz w:val="22"/>
      <w:szCs w:val="22"/>
      <w:lang w:eastAsia="en-US"/>
    </w:rPr>
  </w:style>
  <w:style w:type="paragraph" w:styleId="BalloonText">
    <w:name w:val="Balloon Text"/>
    <w:basedOn w:val="Normal"/>
    <w:link w:val="BalloonTextChar"/>
    <w:uiPriority w:val="99"/>
    <w:semiHidden/>
    <w:unhideWhenUsed/>
    <w:rsid w:val="003600A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0A8"/>
    <w:rPr>
      <w:rFonts w:ascii="Tahoma" w:hAnsi="Tahoma" w:cs="Tahoma"/>
      <w:kern w:val="20"/>
      <w:sz w:val="16"/>
      <w:szCs w:val="16"/>
    </w:rPr>
  </w:style>
  <w:style w:type="character" w:styleId="Hyperlink">
    <w:name w:val="Hyperlink"/>
    <w:basedOn w:val="DefaultParagraphFont"/>
    <w:uiPriority w:val="99"/>
    <w:unhideWhenUsed/>
    <w:rsid w:val="00060A72"/>
    <w:rPr>
      <w:color w:val="F59E00" w:themeColor="hyperlink"/>
      <w:u w:val="single"/>
    </w:rPr>
  </w:style>
  <w:style w:type="character" w:styleId="FollowedHyperlink">
    <w:name w:val="FollowedHyperlink"/>
    <w:basedOn w:val="DefaultParagraphFont"/>
    <w:uiPriority w:val="99"/>
    <w:semiHidden/>
    <w:unhideWhenUsed/>
    <w:rsid w:val="00380402"/>
    <w:rPr>
      <w:color w:val="B2B2B2" w:themeColor="followedHyperlink"/>
      <w:u w:val="single"/>
    </w:rPr>
  </w:style>
  <w:style w:type="paragraph" w:styleId="NormalWeb">
    <w:name w:val="Normal (Web)"/>
    <w:basedOn w:val="Normal"/>
    <w:uiPriority w:val="99"/>
    <w:unhideWhenUsed/>
    <w:rsid w:val="00B40B6F"/>
    <w:pPr>
      <w:spacing w:before="100" w:beforeAutospacing="1" w:after="100" w:afterAutospacing="1" w:line="240" w:lineRule="auto"/>
    </w:pPr>
    <w:rPr>
      <w:rFonts w:ascii="Times New Roman" w:eastAsia="Times New Roman" w:hAnsi="Times New Roman" w:cs="Times New Roman"/>
      <w:color w:val="auto"/>
      <w:kern w:val="0"/>
      <w:sz w:val="24"/>
      <w:szCs w:val="24"/>
      <w:lang w:val="en-IN" w:eastAsia="en-IN"/>
    </w:rPr>
  </w:style>
  <w:style w:type="character" w:customStyle="1" w:styleId="apple-converted-space">
    <w:name w:val="apple-converted-space"/>
    <w:basedOn w:val="DefaultParagraphFont"/>
    <w:rsid w:val="007C4C1D"/>
  </w:style>
  <w:style w:type="paragraph" w:styleId="EndnoteText">
    <w:name w:val="endnote text"/>
    <w:basedOn w:val="Normal"/>
    <w:link w:val="EndnoteTextChar"/>
    <w:uiPriority w:val="99"/>
    <w:semiHidden/>
    <w:unhideWhenUsed/>
    <w:rsid w:val="006A0A0F"/>
    <w:pPr>
      <w:spacing w:before="0" w:after="0" w:line="240" w:lineRule="auto"/>
    </w:pPr>
  </w:style>
  <w:style w:type="character" w:customStyle="1" w:styleId="EndnoteTextChar">
    <w:name w:val="Endnote Text Char"/>
    <w:basedOn w:val="DefaultParagraphFont"/>
    <w:link w:val="EndnoteText"/>
    <w:uiPriority w:val="99"/>
    <w:semiHidden/>
    <w:rsid w:val="006A0A0F"/>
    <w:rPr>
      <w:kern w:val="20"/>
    </w:rPr>
  </w:style>
  <w:style w:type="character" w:styleId="EndnoteReference">
    <w:name w:val="endnote reference"/>
    <w:basedOn w:val="DefaultParagraphFont"/>
    <w:uiPriority w:val="99"/>
    <w:semiHidden/>
    <w:unhideWhenUsed/>
    <w:rsid w:val="006A0A0F"/>
    <w:rPr>
      <w:vertAlign w:val="superscript"/>
    </w:rPr>
  </w:style>
  <w:style w:type="paragraph" w:styleId="NoSpacing">
    <w:name w:val="No Spacing"/>
    <w:link w:val="NoSpacingChar"/>
    <w:uiPriority w:val="1"/>
    <w:qFormat/>
    <w:rsid w:val="00EF0B3B"/>
    <w:pPr>
      <w:spacing w:before="0"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EF0B3B"/>
    <w:rPr>
      <w:color w:val="auto"/>
      <w:sz w:val="22"/>
      <w:szCs w:val="22"/>
      <w:lang w:eastAsia="en-US"/>
    </w:rPr>
  </w:style>
  <w:style w:type="character" w:styleId="Mention">
    <w:name w:val="Mention"/>
    <w:basedOn w:val="DefaultParagraphFont"/>
    <w:uiPriority w:val="99"/>
    <w:semiHidden/>
    <w:unhideWhenUsed/>
    <w:rsid w:val="00B9243E"/>
    <w:rPr>
      <w:color w:val="2B579A"/>
      <w:shd w:val="clear" w:color="auto" w:fill="E6E6E6"/>
    </w:rPr>
  </w:style>
  <w:style w:type="character" w:styleId="UnresolvedMention">
    <w:name w:val="Unresolved Mention"/>
    <w:basedOn w:val="DefaultParagraphFont"/>
    <w:uiPriority w:val="99"/>
    <w:semiHidden/>
    <w:unhideWhenUsed/>
    <w:rsid w:val="00D239FF"/>
    <w:rPr>
      <w:color w:val="808080"/>
      <w:shd w:val="clear" w:color="auto" w:fill="E6E6E6"/>
    </w:rPr>
  </w:style>
  <w:style w:type="character" w:styleId="BookTitle">
    <w:name w:val="Book Title"/>
    <w:basedOn w:val="DefaultParagraphFont"/>
    <w:uiPriority w:val="33"/>
    <w:qFormat/>
    <w:rsid w:val="004720B5"/>
    <w:rPr>
      <w:b/>
      <w:bCs/>
      <w:i/>
      <w:iCs/>
      <w:spacing w:val="5"/>
    </w:rPr>
  </w:style>
  <w:style w:type="character" w:styleId="SubtleReference">
    <w:name w:val="Subtle Reference"/>
    <w:basedOn w:val="DefaultParagraphFont"/>
    <w:uiPriority w:val="31"/>
    <w:qFormat/>
    <w:rsid w:val="005E594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84921">
      <w:bodyDiv w:val="1"/>
      <w:marLeft w:val="0"/>
      <w:marRight w:val="0"/>
      <w:marTop w:val="0"/>
      <w:marBottom w:val="0"/>
      <w:divBdr>
        <w:top w:val="none" w:sz="0" w:space="0" w:color="auto"/>
        <w:left w:val="none" w:sz="0" w:space="0" w:color="auto"/>
        <w:bottom w:val="none" w:sz="0" w:space="0" w:color="auto"/>
        <w:right w:val="none" w:sz="0" w:space="0" w:color="auto"/>
      </w:divBdr>
    </w:div>
    <w:div w:id="563641065">
      <w:bodyDiv w:val="1"/>
      <w:marLeft w:val="0"/>
      <w:marRight w:val="0"/>
      <w:marTop w:val="0"/>
      <w:marBottom w:val="0"/>
      <w:divBdr>
        <w:top w:val="none" w:sz="0" w:space="0" w:color="auto"/>
        <w:left w:val="none" w:sz="0" w:space="0" w:color="auto"/>
        <w:bottom w:val="none" w:sz="0" w:space="0" w:color="auto"/>
        <w:right w:val="none" w:sz="0" w:space="0" w:color="auto"/>
      </w:divBdr>
    </w:div>
    <w:div w:id="798107931">
      <w:bodyDiv w:val="1"/>
      <w:marLeft w:val="0"/>
      <w:marRight w:val="0"/>
      <w:marTop w:val="0"/>
      <w:marBottom w:val="0"/>
      <w:divBdr>
        <w:top w:val="none" w:sz="0" w:space="0" w:color="auto"/>
        <w:left w:val="none" w:sz="0" w:space="0" w:color="auto"/>
        <w:bottom w:val="none" w:sz="0" w:space="0" w:color="auto"/>
        <w:right w:val="none" w:sz="0" w:space="0" w:color="auto"/>
      </w:divBdr>
    </w:div>
    <w:div w:id="1152796904">
      <w:bodyDiv w:val="1"/>
      <w:marLeft w:val="0"/>
      <w:marRight w:val="0"/>
      <w:marTop w:val="0"/>
      <w:marBottom w:val="0"/>
      <w:divBdr>
        <w:top w:val="none" w:sz="0" w:space="0" w:color="auto"/>
        <w:left w:val="none" w:sz="0" w:space="0" w:color="auto"/>
        <w:bottom w:val="none" w:sz="0" w:space="0" w:color="auto"/>
        <w:right w:val="none" w:sz="0" w:space="0" w:color="auto"/>
      </w:divBdr>
    </w:div>
    <w:div w:id="1271354307">
      <w:bodyDiv w:val="1"/>
      <w:marLeft w:val="0"/>
      <w:marRight w:val="0"/>
      <w:marTop w:val="0"/>
      <w:marBottom w:val="0"/>
      <w:divBdr>
        <w:top w:val="none" w:sz="0" w:space="0" w:color="auto"/>
        <w:left w:val="none" w:sz="0" w:space="0" w:color="auto"/>
        <w:bottom w:val="none" w:sz="0" w:space="0" w:color="auto"/>
        <w:right w:val="none" w:sz="0" w:space="0" w:color="auto"/>
      </w:divBdr>
    </w:div>
    <w:div w:id="163220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arenFalcao/Distributed-database_Parallel-process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NarenFalcao/Yelp-Trend-propagation---NetGe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arenfalcao" TargetMode="External"/><Relationship Id="rId5" Type="http://schemas.openxmlformats.org/officeDocument/2006/relationships/styles" Target="styles.xml"/><Relationship Id="rId15" Type="http://schemas.openxmlformats.org/officeDocument/2006/relationships/hyperlink" Target="https://leetcode.com/narendrakumar/" TargetMode="External"/><Relationship Id="rId10" Type="http://schemas.openxmlformats.org/officeDocument/2006/relationships/hyperlink" Target="https://www.linkedin.com/in/narendrakumar9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ackerrank.com/NarenFalca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an%20Thota\Desktop\TS103463069.dotx" TargetMode="Externa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3.xml><?xml version="1.0" encoding="utf-8"?>
<ds:datastoreItem xmlns:ds="http://schemas.openxmlformats.org/officeDocument/2006/customXml" ds:itemID="{E16FD131-5ADA-40E7-B195-1B4D74C3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TS103463069</Template>
  <TotalTime>347</TotalTime>
  <Pages>1</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NARENDRA KUMAR SAMPATH KUMAR</dc:creator>
  <cp:lastModifiedBy>Naren</cp:lastModifiedBy>
  <cp:revision>69</cp:revision>
  <cp:lastPrinted>2017-09-24T02:55:00Z</cp:lastPrinted>
  <dcterms:created xsi:type="dcterms:W3CDTF">2017-07-09T17:37:00Z</dcterms:created>
  <dcterms:modified xsi:type="dcterms:W3CDTF">2017-09-27T18:08:00Z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